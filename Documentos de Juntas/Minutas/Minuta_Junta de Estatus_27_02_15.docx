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7146E2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cómputo 3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B915DE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27/feb/15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7146E2" w:rsidP="00B31AFF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Soft</w:t>
            </w:r>
            <w:proofErr w:type="spellEnd"/>
            <w:r>
              <w:rPr>
                <w:rFonts w:ascii="Arial" w:hAnsi="Arial" w:cs="Arial"/>
              </w:rPr>
              <w:t>-PRESS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1B5B8F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13:35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E370D6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al proyecto.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B915DE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14</w:t>
            </w:r>
            <w:bookmarkStart w:id="0" w:name="_GoBack"/>
            <w:bookmarkEnd w:id="0"/>
            <w:r>
              <w:rPr>
                <w:rFonts w:ascii="Arial" w:hAnsi="Arial" w:cs="Arial"/>
                <w:lang w:val="es-ES"/>
              </w:rPr>
              <w:t>:26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7146E2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Bernardo Pulido Gaytán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7146E2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7146E2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Alejandro Salas Serna</w:t>
            </w:r>
          </w:p>
        </w:tc>
        <w:tc>
          <w:tcPr>
            <w:tcW w:w="1051" w:type="pct"/>
          </w:tcPr>
          <w:p w:rsidR="00477622" w:rsidRPr="00E510C4" w:rsidRDefault="007146E2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proofErr w:type="spellStart"/>
            <w:r>
              <w:rPr>
                <w:rFonts w:ascii="Arial" w:hAnsi="Arial" w:cs="Arial"/>
              </w:rPr>
              <w:t>keeper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Pr="00E510C4" w:rsidRDefault="007146E2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Enrique Rodríguez Martínez</w:t>
            </w:r>
          </w:p>
        </w:tc>
        <w:tc>
          <w:tcPr>
            <w:tcW w:w="1051" w:type="pct"/>
          </w:tcPr>
          <w:p w:rsidR="007146E2" w:rsidRPr="00E510C4" w:rsidRDefault="007146E2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Secretario 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Pr="00E510C4" w:rsidRDefault="007146E2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Erika Paloma Sánchez </w:t>
            </w:r>
            <w:proofErr w:type="spellStart"/>
            <w:r>
              <w:rPr>
                <w:rFonts w:ascii="Arial" w:hAnsi="Arial" w:cs="Arial"/>
              </w:rPr>
              <w:t>Femat</w:t>
            </w:r>
            <w:proofErr w:type="spellEnd"/>
          </w:p>
        </w:tc>
        <w:tc>
          <w:tcPr>
            <w:tcW w:w="1051" w:type="pct"/>
          </w:tcPr>
          <w:p w:rsidR="007146E2" w:rsidRPr="00E510C4" w:rsidRDefault="007146E2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Default="007146E2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Javier Alamillo Murillo</w:t>
            </w:r>
          </w:p>
        </w:tc>
        <w:tc>
          <w:tcPr>
            <w:tcW w:w="1051" w:type="pct"/>
          </w:tcPr>
          <w:p w:rsidR="007146E2" w:rsidRDefault="007146E2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0275AE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la agenda de actividades.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801D3" w:rsidP="00EF253F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FRM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AB457E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Presentarle a planeación los registros individuales de la semana.</w:t>
            </w:r>
          </w:p>
        </w:tc>
        <w:tc>
          <w:tcPr>
            <w:tcW w:w="1051" w:type="pct"/>
          </w:tcPr>
          <w:p w:rsidR="00477622" w:rsidRPr="00E510C4" w:rsidRDefault="00AB457E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7146E2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11:50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7146E2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0275AE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1B5B8F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0:04</w:t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1B5B8F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1B5B8F" w:rsidP="009801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0:02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Revisión de acciones y acuerdos pendientes.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12:05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532" w:type="pct"/>
            <w:vAlign w:val="center"/>
          </w:tcPr>
          <w:p w:rsidR="008A63B7" w:rsidRPr="00E510C4" w:rsidRDefault="0020246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0:08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general del proyecto.</w:t>
            </w:r>
          </w:p>
        </w:tc>
        <w:tc>
          <w:tcPr>
            <w:tcW w:w="825" w:type="pct"/>
            <w:vAlign w:val="center"/>
          </w:tcPr>
          <w:p w:rsidR="008A63B7" w:rsidRPr="008A63B7" w:rsidRDefault="007D79A5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532" w:type="pct"/>
            <w:vAlign w:val="center"/>
          </w:tcPr>
          <w:p w:rsidR="008A63B7" w:rsidRPr="00E510C4" w:rsidRDefault="002317CC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0:05</w:t>
            </w:r>
          </w:p>
        </w:tc>
        <w:tc>
          <w:tcPr>
            <w:tcW w:w="532" w:type="pct"/>
            <w:vAlign w:val="center"/>
          </w:tcPr>
          <w:p w:rsidR="008A63B7" w:rsidRPr="00E510C4" w:rsidRDefault="0020246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individual de actividades.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</w:t>
            </w:r>
            <w:r w:rsidR="00955CE0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0:09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Seguimiento y actualización de riesgos.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12:45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0:08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12:50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0:15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0275AE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</w:t>
            </w:r>
            <w:r w:rsidR="00955CE0">
              <w:rPr>
                <w:rFonts w:ascii="Arial" w:hAnsi="Arial" w:cs="Arial"/>
              </w:rPr>
              <w:t>20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0:51</w:t>
            </w:r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20246B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Terminar el SRS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20246B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JSS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20246B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27/FEB</w:t>
            </w:r>
            <w:r w:rsidR="002317CC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CE4786">
              <w:rPr>
                <w:rFonts w:ascii="Arial" w:hAnsi="Arial" w:cs="Arial"/>
              </w:rPr>
            </w:r>
            <w:r w:rsidR="00CE4786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20246B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el SRS</w:t>
            </w:r>
          </w:p>
        </w:tc>
        <w:tc>
          <w:tcPr>
            <w:tcW w:w="835" w:type="pct"/>
            <w:vAlign w:val="center"/>
          </w:tcPr>
          <w:p w:rsidR="004B113D" w:rsidRPr="00E510C4" w:rsidRDefault="0020246B" w:rsidP="0020246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</w:t>
            </w:r>
          </w:p>
        </w:tc>
        <w:tc>
          <w:tcPr>
            <w:tcW w:w="765" w:type="pct"/>
            <w:vAlign w:val="center"/>
          </w:tcPr>
          <w:p w:rsidR="004B113D" w:rsidRPr="00E510C4" w:rsidRDefault="0020246B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2/MAR</w:t>
            </w:r>
            <w:r w:rsidR="00F80E59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17" w:type="pct"/>
            <w:vAlign w:val="center"/>
          </w:tcPr>
          <w:p w:rsidR="004B113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CE4786">
              <w:rPr>
                <w:rFonts w:ascii="Arial" w:hAnsi="Arial" w:cs="Arial"/>
              </w:rPr>
            </w:r>
            <w:r w:rsidR="00CE4786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20246B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</w:tbl>
    <w:p w:rsidR="00BC4024" w:rsidRDefault="00BC4024" w:rsidP="004411FC">
      <w:pPr>
        <w:rPr>
          <w:rFonts w:ascii="Arial" w:hAnsi="Arial" w:cs="Arial"/>
        </w:rPr>
      </w:pPr>
    </w:p>
    <w:p w:rsidR="00DF0E44" w:rsidRDefault="00DF0E44" w:rsidP="004411FC">
      <w:pPr>
        <w:rPr>
          <w:rFonts w:ascii="Arial" w:hAnsi="Arial" w:cs="Arial"/>
        </w:rPr>
      </w:pPr>
    </w:p>
    <w:p w:rsidR="00DF0E44" w:rsidRDefault="00DF0E44" w:rsidP="004411FC">
      <w:pPr>
        <w:rPr>
          <w:rFonts w:ascii="Arial" w:hAnsi="Arial" w:cs="Arial"/>
        </w:rPr>
      </w:pPr>
    </w:p>
    <w:p w:rsidR="00DF0E44" w:rsidRPr="00E510C4" w:rsidRDefault="00DF0E4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20246B" w:rsidP="00AB457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todas las tareas atrasadas de esta semana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4C35E8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20246B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las interfaces que faltan de la aplicación web</w:t>
            </w:r>
          </w:p>
        </w:tc>
        <w:tc>
          <w:tcPr>
            <w:tcW w:w="1120" w:type="pct"/>
            <w:vAlign w:val="center"/>
          </w:tcPr>
          <w:p w:rsidR="001163F0" w:rsidRPr="00E510C4" w:rsidRDefault="00B915DE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p w:rsidR="00D802FA" w:rsidRDefault="00D802FA" w:rsidP="004411FC">
      <w:pPr>
        <w:rPr>
          <w:rFonts w:ascii="Arial" w:hAnsi="Arial" w:cs="Arial"/>
        </w:rPr>
      </w:pPr>
    </w:p>
    <w:tbl>
      <w:tblPr>
        <w:tblStyle w:val="UPIIZ1"/>
        <w:tblpPr w:leftFromText="141" w:rightFromText="141" w:vertAnchor="text" w:horzAnchor="margin" w:tblpY="399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F80E59" w:rsidRPr="00E510C4" w:rsidTr="00F8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F80E59" w:rsidRPr="00E510C4" w:rsidRDefault="00F80E59" w:rsidP="00F80E59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F80E59" w:rsidRPr="00E510C4" w:rsidTr="00F80E59">
        <w:tc>
          <w:tcPr>
            <w:tcW w:w="5000" w:type="pct"/>
            <w:vAlign w:val="center"/>
          </w:tcPr>
          <w:p w:rsidR="00F80E59" w:rsidRDefault="00B915DE" w:rsidP="00F80E5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equipo se encuentra atrasado respecto al plan, en un 66% ante esto se planea trabajar de más en el fin de semana. </w:t>
            </w:r>
          </w:p>
          <w:p w:rsidR="00B915DE" w:rsidRPr="00E510C4" w:rsidRDefault="00B915DE" w:rsidP="00F80E5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los asuntos generales se habló respecto al hecho repartir el desarrollo de los casos de uso entre los integrantes del equipo.</w:t>
            </w:r>
          </w:p>
        </w:tc>
      </w:tr>
    </w:tbl>
    <w:p w:rsidR="00F80E59" w:rsidRPr="00E510C4" w:rsidRDefault="00F80E59" w:rsidP="004411FC">
      <w:pPr>
        <w:rPr>
          <w:rFonts w:ascii="Arial" w:hAnsi="Arial" w:cs="Arial"/>
        </w:rPr>
      </w:pPr>
    </w:p>
    <w:sectPr w:rsidR="00F80E59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786" w:rsidRDefault="00CE4786">
      <w:r>
        <w:separator/>
      </w:r>
    </w:p>
  </w:endnote>
  <w:endnote w:type="continuationSeparator" w:id="0">
    <w:p w:rsidR="00CE4786" w:rsidRDefault="00CE4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DD4414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</w:t>
          </w:r>
          <w:r w:rsidR="00DD4414">
            <w:rPr>
              <w:rFonts w:ascii="Arial" w:hAnsi="Arial" w:cs="Arial"/>
              <w:sz w:val="20"/>
              <w:szCs w:val="20"/>
            </w:rPr>
            <w:t>Sistema para nutrición</w:t>
          </w:r>
          <w:r w:rsidRPr="00071E56">
            <w:rPr>
              <w:rFonts w:ascii="Arial" w:hAnsi="Arial" w:cs="Arial"/>
              <w:sz w:val="20"/>
              <w:szCs w:val="20"/>
            </w:rPr>
            <w:t>]</w:t>
          </w:r>
        </w:p>
      </w:tc>
      <w:tc>
        <w:tcPr>
          <w:tcW w:w="5056" w:type="dxa"/>
          <w:vAlign w:val="center"/>
        </w:tcPr>
        <w:p w:rsidR="002875A0" w:rsidRPr="00071E56" w:rsidRDefault="001105DC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B915DE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B915DE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786" w:rsidRDefault="00CE4786">
      <w:r>
        <w:separator/>
      </w:r>
    </w:p>
  </w:footnote>
  <w:footnote w:type="continuationSeparator" w:id="0">
    <w:p w:rsidR="00CE4786" w:rsidRDefault="00CE4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E370D6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 w:rsidR="00E370D6">
            <w:rPr>
              <w:rFonts w:ascii="Arial" w:hAnsi="Arial" w:cs="Arial"/>
              <w:sz w:val="20"/>
              <w:szCs w:val="20"/>
              <w:lang w:val="es-ES"/>
            </w:rPr>
            <w:t>estatus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879"/>
    <w:multiLevelType w:val="hybridMultilevel"/>
    <w:tmpl w:val="981AA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81368D"/>
    <w:multiLevelType w:val="hybridMultilevel"/>
    <w:tmpl w:val="05C6F9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10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E2"/>
    <w:rsid w:val="000069FF"/>
    <w:rsid w:val="00017855"/>
    <w:rsid w:val="000225B5"/>
    <w:rsid w:val="000275AE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81E7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4511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B5B8F"/>
    <w:rsid w:val="001C50CC"/>
    <w:rsid w:val="001C610E"/>
    <w:rsid w:val="001E525A"/>
    <w:rsid w:val="001E6A14"/>
    <w:rsid w:val="001F0E79"/>
    <w:rsid w:val="00201169"/>
    <w:rsid w:val="0020246B"/>
    <w:rsid w:val="002317CC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0688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6195"/>
    <w:rsid w:val="00477622"/>
    <w:rsid w:val="00481FB2"/>
    <w:rsid w:val="00486D18"/>
    <w:rsid w:val="00491461"/>
    <w:rsid w:val="004933FE"/>
    <w:rsid w:val="004B113D"/>
    <w:rsid w:val="004C35E8"/>
    <w:rsid w:val="004C5788"/>
    <w:rsid w:val="004D0CC1"/>
    <w:rsid w:val="004D1273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66B9"/>
    <w:rsid w:val="00580B2A"/>
    <w:rsid w:val="0058142D"/>
    <w:rsid w:val="0058485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146E2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79A5"/>
    <w:rsid w:val="007F4E52"/>
    <w:rsid w:val="00810D5E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7C28"/>
    <w:rsid w:val="008D0984"/>
    <w:rsid w:val="008D3B09"/>
    <w:rsid w:val="008E682A"/>
    <w:rsid w:val="008F04CF"/>
    <w:rsid w:val="008F6521"/>
    <w:rsid w:val="009017A9"/>
    <w:rsid w:val="009017D7"/>
    <w:rsid w:val="009030EA"/>
    <w:rsid w:val="009120FF"/>
    <w:rsid w:val="00916DFD"/>
    <w:rsid w:val="009310EC"/>
    <w:rsid w:val="00933CE5"/>
    <w:rsid w:val="00941873"/>
    <w:rsid w:val="00943413"/>
    <w:rsid w:val="00943F19"/>
    <w:rsid w:val="0094591C"/>
    <w:rsid w:val="00953012"/>
    <w:rsid w:val="00955CE0"/>
    <w:rsid w:val="00970832"/>
    <w:rsid w:val="009801D3"/>
    <w:rsid w:val="00983FEE"/>
    <w:rsid w:val="0099506E"/>
    <w:rsid w:val="009A0667"/>
    <w:rsid w:val="009B56B9"/>
    <w:rsid w:val="009C35B5"/>
    <w:rsid w:val="009E41FD"/>
    <w:rsid w:val="009F063B"/>
    <w:rsid w:val="009F6A79"/>
    <w:rsid w:val="009F70DD"/>
    <w:rsid w:val="00A1611F"/>
    <w:rsid w:val="00A573A8"/>
    <w:rsid w:val="00A77B50"/>
    <w:rsid w:val="00A85481"/>
    <w:rsid w:val="00A86211"/>
    <w:rsid w:val="00A9452C"/>
    <w:rsid w:val="00A9569D"/>
    <w:rsid w:val="00A97623"/>
    <w:rsid w:val="00AA1852"/>
    <w:rsid w:val="00AA633C"/>
    <w:rsid w:val="00AA6366"/>
    <w:rsid w:val="00AB457E"/>
    <w:rsid w:val="00AD0E4C"/>
    <w:rsid w:val="00AD345B"/>
    <w:rsid w:val="00AE3F01"/>
    <w:rsid w:val="00AF7810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15DE"/>
    <w:rsid w:val="00B97F00"/>
    <w:rsid w:val="00BC4024"/>
    <w:rsid w:val="00BE2282"/>
    <w:rsid w:val="00BE35B9"/>
    <w:rsid w:val="00BE6EF4"/>
    <w:rsid w:val="00BE7975"/>
    <w:rsid w:val="00BF62F0"/>
    <w:rsid w:val="00C0747A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ED"/>
    <w:rsid w:val="00CB2A0F"/>
    <w:rsid w:val="00CD0B25"/>
    <w:rsid w:val="00CD1A37"/>
    <w:rsid w:val="00CD22D5"/>
    <w:rsid w:val="00CE2C61"/>
    <w:rsid w:val="00CE3B8A"/>
    <w:rsid w:val="00CE4786"/>
    <w:rsid w:val="00CF1B3F"/>
    <w:rsid w:val="00D0524E"/>
    <w:rsid w:val="00D237B3"/>
    <w:rsid w:val="00D329FE"/>
    <w:rsid w:val="00D43857"/>
    <w:rsid w:val="00D53B58"/>
    <w:rsid w:val="00D746A9"/>
    <w:rsid w:val="00D802FA"/>
    <w:rsid w:val="00D85B0E"/>
    <w:rsid w:val="00D91714"/>
    <w:rsid w:val="00D9296E"/>
    <w:rsid w:val="00DA47D4"/>
    <w:rsid w:val="00DA71FD"/>
    <w:rsid w:val="00DC1249"/>
    <w:rsid w:val="00DC4205"/>
    <w:rsid w:val="00DD4414"/>
    <w:rsid w:val="00DE0825"/>
    <w:rsid w:val="00DF0116"/>
    <w:rsid w:val="00DF0E44"/>
    <w:rsid w:val="00E03EB2"/>
    <w:rsid w:val="00E05D67"/>
    <w:rsid w:val="00E1685B"/>
    <w:rsid w:val="00E218A8"/>
    <w:rsid w:val="00E32224"/>
    <w:rsid w:val="00E370D6"/>
    <w:rsid w:val="00E428F8"/>
    <w:rsid w:val="00E510C4"/>
    <w:rsid w:val="00E51953"/>
    <w:rsid w:val="00E6006A"/>
    <w:rsid w:val="00E614E4"/>
    <w:rsid w:val="00E72FB1"/>
    <w:rsid w:val="00EA3DEB"/>
    <w:rsid w:val="00EC1702"/>
    <w:rsid w:val="00EC5EF3"/>
    <w:rsid w:val="00ED3E85"/>
    <w:rsid w:val="00EF253F"/>
    <w:rsid w:val="00EF2EA5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0E59"/>
    <w:rsid w:val="00F87E04"/>
    <w:rsid w:val="00FB0362"/>
    <w:rsid w:val="00FB1B90"/>
    <w:rsid w:val="00FC2F99"/>
    <w:rsid w:val="00FD18F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UPIIZ_PTLL_MinutaJuntaDeEstatu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7675D-76A9-4107-BF49-28E30C758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UPIIZ_PTLL_MinutaJuntaDeEstatus</Template>
  <TotalTime>41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1725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martinez delgado</dc:creator>
  <cp:lastModifiedBy>laura martinez delgado</cp:lastModifiedBy>
  <cp:revision>4</cp:revision>
  <cp:lastPrinted>2009-09-15T23:32:00Z</cp:lastPrinted>
  <dcterms:created xsi:type="dcterms:W3CDTF">2015-02-27T04:17:00Z</dcterms:created>
  <dcterms:modified xsi:type="dcterms:W3CDTF">2015-02-27T20:04:00Z</dcterms:modified>
</cp:coreProperties>
</file>