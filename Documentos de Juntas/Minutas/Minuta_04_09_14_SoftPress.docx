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507"/>
        <w:gridCol w:w="2155"/>
        <w:gridCol w:w="956"/>
        <w:gridCol w:w="1028"/>
        <w:gridCol w:w="1458"/>
        <w:gridCol w:w="1372"/>
      </w:tblGrid>
      <w:tr w:rsidR="0019452A" w:rsidRPr="00FC2262" w:rsidTr="00B23EBE">
        <w:trPr>
          <w:trHeight w:val="576"/>
          <w:jc w:val="center"/>
        </w:trPr>
        <w:tc>
          <w:tcPr>
            <w:tcW w:w="9378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19452A">
            <w:pPr>
              <w:pStyle w:val="Ttulo1"/>
              <w:rPr>
                <w:lang w:val="es-ES"/>
              </w:rPr>
            </w:pPr>
          </w:p>
        </w:tc>
      </w:tr>
      <w:tr w:rsidR="00CB418F" w:rsidRPr="00FC2262" w:rsidTr="00B23EBE">
        <w:trPr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19452A">
            <w:pPr>
              <w:pStyle w:val="Ttulo3"/>
              <w:rPr>
                <w:lang w:val="es-ES"/>
              </w:rPr>
            </w:pPr>
            <w:r w:rsidRPr="00B23EBE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8D46FE" w:rsidP="00B23EBE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  <w:r w:rsidR="005816EF">
              <w:rPr>
                <w:b/>
                <w:lang w:val="es-ES"/>
              </w:rPr>
              <w:t>/septiembre</w:t>
            </w:r>
            <w:r w:rsidR="00157D21">
              <w:rPr>
                <w:b/>
                <w:lang w:val="es-ES"/>
              </w:rPr>
              <w:t>/2014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5816EF" w:rsidP="00B23EBE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14:30 p</w:t>
            </w:r>
            <w:r w:rsidR="00DA6DB6">
              <w:rPr>
                <w:b/>
                <w:lang w:val="es-ES"/>
              </w:rPr>
              <w:t>.m.</w:t>
            </w: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DA6DB6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upiiz – centro de cómputo </w:t>
            </w:r>
            <w:r w:rsidR="005816EF">
              <w:rPr>
                <w:b/>
                <w:lang w:val="es-ES"/>
              </w:rPr>
              <w:t>3</w:t>
            </w:r>
          </w:p>
        </w:tc>
      </w:tr>
      <w:tr w:rsidR="0019452A" w:rsidRPr="00FC2262" w:rsidTr="00B23EBE">
        <w:trPr>
          <w:trHeight w:val="229"/>
          <w:jc w:val="center"/>
        </w:trPr>
        <w:tc>
          <w:tcPr>
            <w:tcW w:w="9378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4C17F2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Reunión convocada por</w:t>
            </w:r>
          </w:p>
        </w:tc>
        <w:tc>
          <w:tcPr>
            <w:tcW w:w="7476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4C17F2" w:rsidP="005816EF">
            <w:pPr>
              <w:rPr>
                <w:lang w:val="es-ES"/>
              </w:rPr>
            </w:pPr>
            <w:r>
              <w:rPr>
                <w:lang w:val="es-ES"/>
              </w:rPr>
              <w:t>Roberto Barraza Trejo</w:t>
            </w: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Tipo de reunión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5816EF">
            <w:pPr>
              <w:rPr>
                <w:lang w:val="es-ES"/>
              </w:rPr>
            </w:pPr>
            <w:r>
              <w:rPr>
                <w:lang w:val="es-ES"/>
              </w:rPr>
              <w:t>Requerimientos de alto nivel</w:t>
            </w:r>
          </w:p>
        </w:tc>
      </w:tr>
      <w:tr w:rsidR="0019452A" w:rsidRPr="002E71B9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Asistentes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71B9" w:rsidRPr="002E71B9" w:rsidRDefault="002E71B9" w:rsidP="002E71B9">
            <w:pPr>
              <w:rPr>
                <w:lang w:val="es-MX"/>
              </w:rPr>
            </w:pPr>
            <w:r w:rsidRPr="002E71B9">
              <w:rPr>
                <w:lang w:val="es-MX"/>
              </w:rPr>
              <w:t xml:space="preserve">Maestra María </w:t>
            </w:r>
            <w:proofErr w:type="spellStart"/>
            <w:r w:rsidRPr="002E71B9">
              <w:rPr>
                <w:lang w:val="es-MX"/>
              </w:rPr>
              <w:t>Estephany</w:t>
            </w:r>
            <w:proofErr w:type="spellEnd"/>
            <w:r w:rsidRPr="002E71B9">
              <w:rPr>
                <w:lang w:val="es-MX"/>
              </w:rPr>
              <w:t xml:space="preserve"> Cid Gallegos</w:t>
            </w:r>
          </w:p>
          <w:p w:rsidR="004C17F2" w:rsidRDefault="004C17F2" w:rsidP="004C17F2">
            <w:pPr>
              <w:rPr>
                <w:lang w:val="es-ES"/>
              </w:rPr>
            </w:pPr>
            <w:r>
              <w:rPr>
                <w:lang w:val="es-ES"/>
              </w:rPr>
              <w:t>Docente: M.I.S. Roberto Alejandro Barraza Trejo</w:t>
            </w:r>
          </w:p>
          <w:p w:rsidR="004C17F2" w:rsidRDefault="004C17F2" w:rsidP="004C17F2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</w:t>
            </w:r>
            <w:proofErr w:type="spellStart"/>
            <w:r>
              <w:rPr>
                <w:lang w:val="es-ES"/>
              </w:rPr>
              <w:t>Hector</w:t>
            </w:r>
            <w:proofErr w:type="spellEnd"/>
            <w:r>
              <w:rPr>
                <w:lang w:val="es-ES"/>
              </w:rPr>
              <w:t xml:space="preserve"> Alejandro Acuña Cid</w:t>
            </w:r>
          </w:p>
          <w:p w:rsidR="00DA6DB6" w:rsidRDefault="004C17F2" w:rsidP="004C17F2">
            <w:pPr>
              <w:rPr>
                <w:lang w:val="es-ES"/>
              </w:rPr>
            </w:pPr>
            <w:r>
              <w:rPr>
                <w:lang w:val="es-ES"/>
              </w:rPr>
              <w:t xml:space="preserve">Equipo de desarrollo </w:t>
            </w: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>-PRESS</w:t>
            </w:r>
          </w:p>
          <w:p w:rsidR="004C17F2" w:rsidRDefault="004C17F2" w:rsidP="004C17F2">
            <w:pPr>
              <w:rPr>
                <w:lang w:val="es-ES"/>
              </w:rPr>
            </w:pPr>
            <w:r>
              <w:rPr>
                <w:lang w:val="es-ES"/>
              </w:rPr>
              <w:t>Equipo de desarrollo 3er Semestre</w:t>
            </w:r>
          </w:p>
          <w:p w:rsidR="004C17F2" w:rsidRPr="00B23EBE" w:rsidRDefault="004C17F2" w:rsidP="004C17F2">
            <w:pPr>
              <w:rPr>
                <w:lang w:val="es-ES"/>
              </w:rPr>
            </w:pPr>
          </w:p>
        </w:tc>
      </w:tr>
      <w:tr w:rsidR="00B23EBE" w:rsidRPr="00FC2262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23EBE" w:rsidRPr="00B23EBE" w:rsidRDefault="00CB418F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INFORMACIÓN ADJUNTA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23EBE" w:rsidRPr="00B23EBE" w:rsidRDefault="004C17F2">
            <w:pPr>
              <w:rPr>
                <w:lang w:val="es-ES"/>
              </w:rPr>
            </w:pPr>
            <w:r>
              <w:rPr>
                <w:lang w:val="es-ES"/>
              </w:rPr>
              <w:t>Libro de equivalencias nutricionales</w:t>
            </w:r>
          </w:p>
        </w:tc>
      </w:tr>
      <w:tr w:rsidR="00250DED" w:rsidRPr="00FC2262" w:rsidTr="00A25C3B">
        <w:trPr>
          <w:trHeight w:val="360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250DED" w:rsidRPr="00B23EBE" w:rsidRDefault="00250DED" w:rsidP="00A25C3B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250DED" w:rsidRPr="00B23EBE" w:rsidRDefault="00250DED" w:rsidP="00A25C3B">
            <w:pPr>
              <w:pStyle w:val="Ttulo4"/>
              <w:framePr w:hSpace="0" w:wrap="auto" w:vAnchor="margin" w:hAnchor="text" w:xAlign="left" w:yAlign="inline"/>
              <w:ind w:left="720"/>
              <w:rPr>
                <w:lang w:val="es-ES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250DED" w:rsidRPr="00B23EBE" w:rsidRDefault="00250DED" w:rsidP="00A25C3B">
            <w:pPr>
              <w:pStyle w:val="Ttulo5"/>
              <w:rPr>
                <w:lang w:val="es-ES"/>
              </w:rPr>
            </w:pPr>
          </w:p>
        </w:tc>
      </w:tr>
      <w:tr w:rsidR="00250DED" w:rsidRPr="0091781F" w:rsidTr="007C4752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DED" w:rsidRPr="00B23EBE" w:rsidRDefault="00250DED" w:rsidP="0099564F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Temas del orden del día</w:t>
            </w:r>
          </w:p>
        </w:tc>
      </w:tr>
      <w:tr w:rsidR="00250DED" w:rsidRPr="00FC2262" w:rsidTr="00A25C3B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50DED" w:rsidRPr="0099564F" w:rsidRDefault="00BC6D9A" w:rsidP="0099564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Presentación</w:t>
            </w:r>
          </w:p>
        </w:tc>
      </w:tr>
      <w:tr w:rsidR="0099564F" w:rsidRPr="0091781F" w:rsidTr="00A25C3B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9564F" w:rsidRDefault="0099564F" w:rsidP="0099564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Sesión de preguntas y respuestas</w:t>
            </w:r>
          </w:p>
        </w:tc>
      </w:tr>
      <w:tr w:rsidR="00250DED" w:rsidRPr="00FC2262" w:rsidTr="00A25C3B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50DED" w:rsidRPr="0099564F" w:rsidRDefault="0099564F" w:rsidP="0099564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Definición de acuerdos</w:t>
            </w:r>
          </w:p>
        </w:tc>
      </w:tr>
      <w:tr w:rsidR="0099564F" w:rsidRPr="00FC2262" w:rsidTr="00A25C3B">
        <w:trPr>
          <w:trHeight w:val="360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564F" w:rsidRPr="00B23EBE" w:rsidRDefault="0099564F" w:rsidP="00A25C3B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564F" w:rsidRPr="00B23EBE" w:rsidRDefault="0099564F" w:rsidP="00A25C3B">
            <w:pPr>
              <w:pStyle w:val="Ttulo4"/>
              <w:framePr w:hSpace="0" w:wrap="auto" w:vAnchor="margin" w:hAnchor="text" w:xAlign="left" w:yAlign="inline"/>
              <w:ind w:left="720"/>
              <w:rPr>
                <w:lang w:val="es-ES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564F" w:rsidRPr="00B23EBE" w:rsidRDefault="0099564F" w:rsidP="00A25C3B">
            <w:pPr>
              <w:pStyle w:val="Ttulo5"/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bookmarkStart w:id="0" w:name="MinuteItems"/>
            <w:bookmarkStart w:id="1" w:name="MinuteAdditional"/>
            <w:bookmarkEnd w:id="0"/>
            <w:bookmarkEnd w:id="1"/>
            <w:r w:rsidRPr="00B23EBE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91781F" w:rsidTr="00B23EBE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BC6D9A">
            <w:pPr>
              <w:rPr>
                <w:lang w:val="es-ES"/>
              </w:rPr>
            </w:pPr>
            <w:r>
              <w:rPr>
                <w:lang w:val="es-ES"/>
              </w:rPr>
              <w:t>Presentación</w:t>
            </w:r>
          </w:p>
          <w:p w:rsidR="004C17F2" w:rsidRDefault="004C17F2">
            <w:pPr>
              <w:rPr>
                <w:lang w:val="es-ES"/>
              </w:rPr>
            </w:pPr>
            <w:r>
              <w:rPr>
                <w:lang w:val="es-ES"/>
              </w:rPr>
              <w:t>La licenciada planteó la necesidad desde una perspectiva más profesional, ya que el proyecto en curso servirá como complemento para una tesis de una alumna de</w:t>
            </w:r>
            <w:r w:rsidR="002E71B9">
              <w:rPr>
                <w:lang w:val="es-ES"/>
              </w:rPr>
              <w:t xml:space="preserve"> la licenciatura de</w:t>
            </w:r>
            <w:r>
              <w:rPr>
                <w:lang w:val="es-ES"/>
              </w:rPr>
              <w:t xml:space="preserve"> nutrición. Explicó la existencia de varios software dentro del ámbito, sin embargo para sus necesidades pueden llegar a no ser muy útiles, ya que el extenso catálogo de datos que dicho software solicita es algo tedioso.</w:t>
            </w:r>
          </w:p>
          <w:p w:rsidR="004C17F2" w:rsidRDefault="004C17F2">
            <w:pPr>
              <w:rPr>
                <w:lang w:val="es-ES"/>
              </w:rPr>
            </w:pPr>
          </w:p>
          <w:p w:rsidR="00050ABD" w:rsidRDefault="00050ABD" w:rsidP="00050ABD">
            <w:pPr>
              <w:rPr>
                <w:lang w:val="es-ES"/>
              </w:rPr>
            </w:pPr>
          </w:p>
          <w:p w:rsidR="00050ABD" w:rsidRDefault="00050ABD" w:rsidP="00050ABD">
            <w:pPr>
              <w:rPr>
                <w:lang w:val="es-ES"/>
              </w:rPr>
            </w:pPr>
            <w:r>
              <w:rPr>
                <w:lang w:val="es-ES"/>
              </w:rPr>
              <w:t>Sesión de preguntas y respuestas:</w:t>
            </w:r>
            <w:r w:rsidR="008518B6">
              <w:rPr>
                <w:lang w:val="es-ES"/>
              </w:rPr>
              <w:t xml:space="preserve"> </w:t>
            </w:r>
          </w:p>
          <w:p w:rsidR="00351485" w:rsidRDefault="00351485" w:rsidP="00050ABD">
            <w:pPr>
              <w:rPr>
                <w:lang w:val="es-ES"/>
              </w:rPr>
            </w:pPr>
          </w:p>
          <w:p w:rsidR="008518B6" w:rsidRPr="008518B6" w:rsidRDefault="008518B6" w:rsidP="008518B6">
            <w:pPr>
              <w:rPr>
                <w:lang w:val="es-ES"/>
              </w:rPr>
            </w:pPr>
            <w:r w:rsidRPr="008518B6">
              <w:rPr>
                <w:lang w:val="es-ES"/>
              </w:rPr>
              <w:t xml:space="preserve">¿Podría describirnos la necesidad para la cual </w:t>
            </w:r>
            <w:r w:rsidR="00351485">
              <w:rPr>
                <w:lang w:val="es-ES"/>
              </w:rPr>
              <w:t xml:space="preserve">el proyecto es la solución? </w:t>
            </w:r>
          </w:p>
          <w:p w:rsidR="008518B6" w:rsidRPr="008518B6" w:rsidRDefault="00351485" w:rsidP="008518B6">
            <w:pPr>
              <w:rPr>
                <w:lang w:val="es-ES"/>
              </w:rPr>
            </w:pPr>
            <w:r>
              <w:rPr>
                <w:lang w:val="es-ES"/>
              </w:rPr>
              <w:tab/>
            </w:r>
            <w:r w:rsidR="003248EB">
              <w:rPr>
                <w:lang w:val="es-ES"/>
              </w:rPr>
              <w:t>R</w:t>
            </w:r>
            <w:r w:rsidR="0070087F">
              <w:rPr>
                <w:lang w:val="es-ES"/>
              </w:rPr>
              <w:t>:</w:t>
            </w:r>
            <w:r w:rsidR="0070087F" w:rsidRPr="008518B6">
              <w:rPr>
                <w:lang w:val="es-ES"/>
              </w:rPr>
              <w:t xml:space="preserve"> Un</w:t>
            </w:r>
            <w:r w:rsidR="008518B6" w:rsidRPr="008518B6">
              <w:rPr>
                <w:lang w:val="es-ES"/>
              </w:rPr>
              <w:t xml:space="preserve"> programa que permita al </w:t>
            </w:r>
            <w:r w:rsidR="007603DC" w:rsidRPr="008518B6">
              <w:rPr>
                <w:lang w:val="es-ES"/>
              </w:rPr>
              <w:t>nutriólogo</w:t>
            </w:r>
            <w:r w:rsidR="007603DC">
              <w:rPr>
                <w:lang w:val="es-ES"/>
              </w:rPr>
              <w:t xml:space="preserve"> llevar un control de cada uno de los </w:t>
            </w:r>
            <w:r w:rsidR="008518B6" w:rsidRPr="008518B6">
              <w:rPr>
                <w:lang w:val="es-ES"/>
              </w:rPr>
              <w:t>paciente</w:t>
            </w:r>
            <w:r w:rsidR="007603DC">
              <w:rPr>
                <w:lang w:val="es-ES"/>
              </w:rPr>
              <w:t>s</w:t>
            </w:r>
            <w:r w:rsidR="008518B6" w:rsidRPr="008518B6">
              <w:rPr>
                <w:lang w:val="es-ES"/>
              </w:rPr>
              <w:t>, recomendarle</w:t>
            </w:r>
            <w:r w:rsidR="007603DC">
              <w:rPr>
                <w:lang w:val="es-ES"/>
              </w:rPr>
              <w:t>s</w:t>
            </w:r>
            <w:r w:rsidR="008518B6" w:rsidRPr="008518B6">
              <w:rPr>
                <w:lang w:val="es-ES"/>
              </w:rPr>
              <w:t xml:space="preserve"> alimentos</w:t>
            </w:r>
            <w:r w:rsidR="007603DC">
              <w:rPr>
                <w:lang w:val="es-ES"/>
              </w:rPr>
              <w:t xml:space="preserve">, generar menú, </w:t>
            </w:r>
            <w:r w:rsidR="007603DC">
              <w:rPr>
                <w:lang w:val="es-ES"/>
              </w:rPr>
              <w:tab/>
              <w:t>etc</w:t>
            </w:r>
            <w:r w:rsidR="008518B6" w:rsidRPr="008518B6">
              <w:rPr>
                <w:lang w:val="es-ES"/>
              </w:rPr>
              <w:t xml:space="preserve">. </w:t>
            </w:r>
          </w:p>
          <w:p w:rsidR="00351485" w:rsidRDefault="007603DC" w:rsidP="008518B6">
            <w:pPr>
              <w:rPr>
                <w:lang w:val="es-ES"/>
              </w:rPr>
            </w:pPr>
            <w:r>
              <w:rPr>
                <w:lang w:val="es-ES"/>
              </w:rPr>
              <w:tab/>
            </w:r>
            <w:r w:rsidR="008518B6" w:rsidRPr="008518B6">
              <w:rPr>
                <w:lang w:val="es-ES"/>
              </w:rPr>
              <w:t xml:space="preserve">Una aplicación móvil en la cual el paciente </w:t>
            </w:r>
            <w:r w:rsidRPr="008518B6">
              <w:rPr>
                <w:lang w:val="es-ES"/>
              </w:rPr>
              <w:t>recibirá</w:t>
            </w:r>
            <w:r w:rsidR="008518B6" w:rsidRPr="008518B6">
              <w:rPr>
                <w:lang w:val="es-ES"/>
              </w:rPr>
              <w:t xml:space="preserve"> </w:t>
            </w:r>
            <w:r w:rsidRPr="008518B6">
              <w:rPr>
                <w:lang w:val="es-ES"/>
              </w:rPr>
              <w:t>tipos</w:t>
            </w:r>
            <w:r w:rsidR="008518B6" w:rsidRPr="008518B6">
              <w:rPr>
                <w:lang w:val="es-ES"/>
              </w:rPr>
              <w:t xml:space="preserve">, recomendaciones, menús, notificaciones de consultas, </w:t>
            </w:r>
            <w:r>
              <w:rPr>
                <w:lang w:val="es-ES"/>
              </w:rPr>
              <w:tab/>
              <w:t>creados por el médico.</w:t>
            </w:r>
          </w:p>
          <w:p w:rsidR="007603DC" w:rsidRDefault="007603DC" w:rsidP="008518B6">
            <w:pPr>
              <w:rPr>
                <w:lang w:val="es-ES"/>
              </w:rPr>
            </w:pPr>
          </w:p>
          <w:p w:rsidR="00351485" w:rsidRPr="00351485" w:rsidRDefault="00351485" w:rsidP="00351485">
            <w:pPr>
              <w:rPr>
                <w:lang w:val="es-ES"/>
              </w:rPr>
            </w:pPr>
            <w:r w:rsidRPr="00351485">
              <w:rPr>
                <w:lang w:val="es-ES"/>
              </w:rPr>
              <w:t xml:space="preserve">¿Cómo es la estructura de la base de datos de los alimentos? </w:t>
            </w:r>
          </w:p>
          <w:p w:rsidR="00351485" w:rsidRDefault="00351485" w:rsidP="00351485">
            <w:pPr>
              <w:rPr>
                <w:lang w:val="es-ES"/>
              </w:rPr>
            </w:pPr>
            <w:r w:rsidRPr="00351485">
              <w:rPr>
                <w:lang w:val="es-ES"/>
              </w:rPr>
              <w:tab/>
              <w:t>R: Se determina cuando se trabaja en campo. A</w:t>
            </w:r>
            <w:r>
              <w:rPr>
                <w:lang w:val="es-ES"/>
              </w:rPr>
              <w:t>l momento de levantar los datos.</w:t>
            </w:r>
          </w:p>
          <w:p w:rsidR="0070087F" w:rsidRDefault="0070087F" w:rsidP="00351485">
            <w:pPr>
              <w:rPr>
                <w:lang w:val="es-ES"/>
              </w:rPr>
            </w:pPr>
          </w:p>
          <w:p w:rsidR="004C17F2" w:rsidRDefault="00351485" w:rsidP="00050ABD">
            <w:pPr>
              <w:rPr>
                <w:lang w:val="es-ES"/>
              </w:rPr>
            </w:pPr>
            <w:r w:rsidRPr="00351485">
              <w:rPr>
                <w:lang w:val="es-ES"/>
              </w:rPr>
              <w:t>¿Dónde está disponible la base de datos de los alimentos? || ¿Podría proporcionarnos la base de datos?</w:t>
            </w:r>
          </w:p>
          <w:p w:rsidR="00351485" w:rsidRDefault="003248EB" w:rsidP="00050ABD">
            <w:pPr>
              <w:rPr>
                <w:lang w:val="es-ES"/>
              </w:rPr>
            </w:pPr>
            <w:r>
              <w:rPr>
                <w:lang w:val="es-ES"/>
              </w:rPr>
              <w:tab/>
              <w:t xml:space="preserve">R: </w:t>
            </w:r>
            <w:r w:rsidRPr="003248EB">
              <w:rPr>
                <w:lang w:val="es-ES"/>
              </w:rPr>
              <w:t xml:space="preserve">Se basa en datos ya existentes que dependen de la edad de los pacientes,  talla, peso y edad, índice </w:t>
            </w:r>
            <w:r w:rsidR="0070087F">
              <w:rPr>
                <w:lang w:val="es-ES"/>
              </w:rPr>
              <w:t xml:space="preserve">de </w:t>
            </w:r>
            <w:r w:rsidR="0070087F">
              <w:rPr>
                <w:lang w:val="es-ES"/>
              </w:rPr>
              <w:tab/>
            </w:r>
            <w:r w:rsidRPr="003248EB">
              <w:rPr>
                <w:lang w:val="es-ES"/>
              </w:rPr>
              <w:t>cintura</w:t>
            </w:r>
            <w:r w:rsidR="0070087F">
              <w:rPr>
                <w:lang w:val="es-ES"/>
              </w:rPr>
              <w:t xml:space="preserve"> y </w:t>
            </w:r>
            <w:r w:rsidRPr="003248EB">
              <w:rPr>
                <w:lang w:val="es-ES"/>
              </w:rPr>
              <w:t>cadera. Los demás se deciden en campo.</w:t>
            </w:r>
          </w:p>
          <w:p w:rsidR="0070087F" w:rsidRDefault="0070087F" w:rsidP="00050ABD">
            <w:pPr>
              <w:rPr>
                <w:lang w:val="es-ES"/>
              </w:rPr>
            </w:pPr>
          </w:p>
          <w:p w:rsidR="0070087F" w:rsidRDefault="0070087F" w:rsidP="00050ABD">
            <w:pPr>
              <w:rPr>
                <w:lang w:val="es-ES"/>
              </w:rPr>
            </w:pPr>
            <w:r w:rsidRPr="0070087F">
              <w:rPr>
                <w:lang w:val="es-ES"/>
              </w:rPr>
              <w:t xml:space="preserve">¿Qué datos </w:t>
            </w:r>
            <w:r>
              <w:rPr>
                <w:lang w:val="es-ES"/>
              </w:rPr>
              <w:t xml:space="preserve">al igual que al Nutriólogo </w:t>
            </w:r>
            <w:r w:rsidRPr="0070087F">
              <w:rPr>
                <w:lang w:val="es-ES"/>
              </w:rPr>
              <w:t>debe darle al  sistema para que este funcione?</w:t>
            </w:r>
          </w:p>
          <w:p w:rsidR="0070087F" w:rsidRPr="0070087F" w:rsidRDefault="0070087F" w:rsidP="0070087F">
            <w:pPr>
              <w:rPr>
                <w:lang w:val="es-ES"/>
              </w:rPr>
            </w:pPr>
            <w:r>
              <w:rPr>
                <w:lang w:val="es-ES"/>
              </w:rPr>
              <w:tab/>
              <w:t xml:space="preserve">R: </w:t>
            </w:r>
            <w:r w:rsidRPr="0070087F">
              <w:rPr>
                <w:lang w:val="es-ES"/>
              </w:rPr>
              <w:t>Antecedentes del paciente, síntomas, datos personales, alergias</w:t>
            </w:r>
            <w:r w:rsidR="007603DC">
              <w:rPr>
                <w:lang w:val="es-ES"/>
              </w:rPr>
              <w:t>, intolerancias, d</w:t>
            </w:r>
            <w:r w:rsidRPr="0070087F">
              <w:rPr>
                <w:lang w:val="es-ES"/>
              </w:rPr>
              <w:t xml:space="preserve">atos ginecológicos (basado en </w:t>
            </w:r>
            <w:r w:rsidR="007603DC">
              <w:rPr>
                <w:lang w:val="es-ES"/>
              </w:rPr>
              <w:tab/>
            </w:r>
            <w:r w:rsidRPr="0070087F">
              <w:rPr>
                <w:lang w:val="es-ES"/>
              </w:rPr>
              <w:t>el género que se eligió al principio), número de comidas al día, apetito, alimentación ent</w:t>
            </w:r>
            <w:r w:rsidR="007603DC">
              <w:rPr>
                <w:lang w:val="es-ES"/>
              </w:rPr>
              <w:t>re comidas.</w:t>
            </w:r>
          </w:p>
          <w:p w:rsidR="0070087F" w:rsidRDefault="007603DC" w:rsidP="00050ABD">
            <w:pPr>
              <w:rPr>
                <w:lang w:val="es-ES"/>
              </w:rPr>
            </w:pPr>
            <w:r>
              <w:rPr>
                <w:lang w:val="es-ES"/>
              </w:rPr>
              <w:tab/>
            </w:r>
            <w:r w:rsidR="0070087F" w:rsidRPr="0070087F">
              <w:rPr>
                <w:lang w:val="es-ES"/>
              </w:rPr>
              <w:t>Historial de peso</w:t>
            </w:r>
            <w:r>
              <w:rPr>
                <w:lang w:val="es-ES"/>
              </w:rPr>
              <w:t>, e</w:t>
            </w:r>
            <w:r w:rsidR="0070087F" w:rsidRPr="0070087F">
              <w:rPr>
                <w:lang w:val="es-ES"/>
              </w:rPr>
              <w:t xml:space="preserve">stimación de gasto </w:t>
            </w:r>
            <w:r w:rsidRPr="0070087F">
              <w:rPr>
                <w:lang w:val="es-ES"/>
              </w:rPr>
              <w:t>energético</w:t>
            </w:r>
            <w:r>
              <w:rPr>
                <w:lang w:val="es-ES"/>
              </w:rPr>
              <w:t xml:space="preserve">, </w:t>
            </w:r>
            <w:r w:rsidR="0070087F" w:rsidRPr="0070087F">
              <w:rPr>
                <w:lang w:val="es-ES"/>
              </w:rPr>
              <w:t xml:space="preserve"> análisis de sangre, perfil de lípidos, glucosa, colesterol, </w:t>
            </w:r>
            <w:r>
              <w:rPr>
                <w:lang w:val="es-ES"/>
              </w:rPr>
              <w:tab/>
            </w:r>
            <w:r w:rsidRPr="0070087F">
              <w:rPr>
                <w:lang w:val="es-ES"/>
              </w:rPr>
              <w:t>triglicéridos</w:t>
            </w:r>
            <w:r>
              <w:rPr>
                <w:lang w:val="es-ES"/>
              </w:rPr>
              <w:t>, hemoglobina.</w:t>
            </w:r>
          </w:p>
          <w:p w:rsidR="007603DC" w:rsidRDefault="007603DC" w:rsidP="00050ABD">
            <w:pPr>
              <w:rPr>
                <w:lang w:val="es-ES"/>
              </w:rPr>
            </w:pPr>
          </w:p>
          <w:p w:rsidR="0091781F" w:rsidRDefault="003248EB" w:rsidP="003248EB">
            <w:pPr>
              <w:rPr>
                <w:lang w:val="es-ES"/>
              </w:rPr>
            </w:pPr>
            <w:r w:rsidRPr="003248EB">
              <w:rPr>
                <w:lang w:val="es-ES"/>
              </w:rPr>
              <w:t>¿Se ha implementado antes un sistema parecido a lo que usted necesita?</w:t>
            </w:r>
          </w:p>
          <w:p w:rsidR="003248EB" w:rsidRDefault="003248EB" w:rsidP="003248EB">
            <w:pPr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3248EB">
              <w:rPr>
                <w:lang w:val="es-ES"/>
              </w:rPr>
              <w:t xml:space="preserve">R.- </w:t>
            </w:r>
            <w:proofErr w:type="spellStart"/>
            <w:r w:rsidRPr="003248EB">
              <w:rPr>
                <w:lang w:val="es-ES"/>
              </w:rPr>
              <w:t>Nutris</w:t>
            </w:r>
            <w:proofErr w:type="spellEnd"/>
            <w:r w:rsidRPr="003248EB">
              <w:rPr>
                <w:lang w:val="es-ES"/>
              </w:rPr>
              <w:t xml:space="preserve">, </w:t>
            </w:r>
            <w:proofErr w:type="spellStart"/>
            <w:r w:rsidRPr="003248EB">
              <w:rPr>
                <w:lang w:val="es-ES"/>
              </w:rPr>
              <w:t>alimentazone</w:t>
            </w:r>
            <w:proofErr w:type="spellEnd"/>
            <w:r w:rsidRPr="003248EB">
              <w:rPr>
                <w:lang w:val="es-ES"/>
              </w:rPr>
              <w:t xml:space="preserve">, </w:t>
            </w:r>
            <w:proofErr w:type="spellStart"/>
            <w:r w:rsidRPr="003248EB">
              <w:rPr>
                <w:lang w:val="es-ES"/>
              </w:rPr>
              <w:t>nutriPack</w:t>
            </w:r>
            <w:proofErr w:type="spellEnd"/>
            <w:r w:rsidRPr="003248EB">
              <w:rPr>
                <w:lang w:val="es-ES"/>
              </w:rPr>
              <w:t xml:space="preserve">, </w:t>
            </w:r>
            <w:proofErr w:type="spellStart"/>
            <w:r w:rsidRPr="003248EB">
              <w:rPr>
                <w:lang w:val="es-ES"/>
              </w:rPr>
              <w:t>nutrimain</w:t>
            </w:r>
            <w:proofErr w:type="spellEnd"/>
            <w:r w:rsidRPr="003248EB">
              <w:rPr>
                <w:lang w:val="es-ES"/>
              </w:rPr>
              <w:t xml:space="preserve">, </w:t>
            </w:r>
            <w:proofErr w:type="spellStart"/>
            <w:r w:rsidRPr="003248EB">
              <w:rPr>
                <w:lang w:val="es-ES"/>
              </w:rPr>
              <w:t>NutriKcal</w:t>
            </w:r>
            <w:proofErr w:type="spellEnd"/>
            <w:r w:rsidRPr="003248EB">
              <w:rPr>
                <w:lang w:val="es-ES"/>
              </w:rPr>
              <w:t>.</w:t>
            </w:r>
          </w:p>
          <w:p w:rsidR="0070087F" w:rsidRDefault="0070087F" w:rsidP="003248EB">
            <w:pPr>
              <w:rPr>
                <w:lang w:val="es-ES"/>
              </w:rPr>
            </w:pPr>
          </w:p>
          <w:p w:rsidR="003248EB" w:rsidRPr="003248EB" w:rsidRDefault="003248EB" w:rsidP="003248EB">
            <w:pPr>
              <w:rPr>
                <w:lang w:val="es-ES"/>
              </w:rPr>
            </w:pPr>
            <w:r w:rsidRPr="003248EB">
              <w:rPr>
                <w:lang w:val="es-ES"/>
              </w:rPr>
              <w:t>¿Cuál es el resultado que se le debe entregar al paciente? (Qué va a aparecer e</w:t>
            </w:r>
            <w:r w:rsidR="0091781F">
              <w:rPr>
                <w:lang w:val="es-ES"/>
              </w:rPr>
              <w:t xml:space="preserve">n el celular del paciente) </w:t>
            </w:r>
            <w:bookmarkStart w:id="2" w:name="_GoBack"/>
            <w:bookmarkEnd w:id="2"/>
          </w:p>
          <w:p w:rsidR="003248EB" w:rsidRDefault="003248EB" w:rsidP="003248EB">
            <w:pPr>
              <w:rPr>
                <w:lang w:val="es-ES"/>
              </w:rPr>
            </w:pPr>
            <w:r w:rsidRPr="003248EB">
              <w:rPr>
                <w:lang w:val="es-ES"/>
              </w:rPr>
              <w:tab/>
              <w:t xml:space="preserve">R: Recomendaciones, menús, </w:t>
            </w:r>
            <w:proofErr w:type="spellStart"/>
            <w:r w:rsidRPr="003248EB">
              <w:rPr>
                <w:lang w:val="es-ES"/>
              </w:rPr>
              <w:t>tips</w:t>
            </w:r>
            <w:proofErr w:type="spellEnd"/>
            <w:r w:rsidRPr="003248EB">
              <w:rPr>
                <w:lang w:val="es-ES"/>
              </w:rPr>
              <w:t xml:space="preserve">, (NO NÚMEROS),  si existe un gran porcentaje de cambios se debe mostrar </w:t>
            </w:r>
            <w:r w:rsidR="0070087F">
              <w:rPr>
                <w:lang w:val="es-ES"/>
              </w:rPr>
              <w:lastRenderedPageBreak/>
              <w:tab/>
              <w:t>como incentivo, recordatorio sobre citas, t</w:t>
            </w:r>
            <w:r w:rsidRPr="003248EB">
              <w:rPr>
                <w:lang w:val="es-ES"/>
              </w:rPr>
              <w:t>iempos de comida</w:t>
            </w:r>
            <w:r w:rsidR="0070087F">
              <w:rPr>
                <w:lang w:val="es-ES"/>
              </w:rPr>
              <w:t>.</w:t>
            </w:r>
          </w:p>
          <w:p w:rsidR="003248EB" w:rsidRDefault="003248EB" w:rsidP="00050ABD">
            <w:pPr>
              <w:rPr>
                <w:lang w:val="es-ES"/>
              </w:rPr>
            </w:pPr>
          </w:p>
          <w:p w:rsidR="004C17F2" w:rsidRPr="004C17F2" w:rsidRDefault="004C17F2" w:rsidP="00050ABD">
            <w:pPr>
              <w:rPr>
                <w:lang w:val="es-MX"/>
              </w:rPr>
            </w:pPr>
          </w:p>
          <w:p w:rsidR="00DE171D" w:rsidRDefault="00DE171D" w:rsidP="00DE171D">
            <w:pPr>
              <w:rPr>
                <w:lang w:val="es-ES"/>
              </w:rPr>
            </w:pPr>
          </w:p>
          <w:p w:rsidR="00DE171D" w:rsidRDefault="00DE171D" w:rsidP="00DE171D">
            <w:pPr>
              <w:rPr>
                <w:lang w:val="es-ES"/>
              </w:rPr>
            </w:pPr>
            <w:r>
              <w:rPr>
                <w:lang w:val="es-ES"/>
              </w:rPr>
              <w:t>Definición de acuerdos:</w:t>
            </w:r>
          </w:p>
          <w:p w:rsidR="00062F3A" w:rsidRDefault="00062F3A" w:rsidP="00DE171D">
            <w:pPr>
              <w:rPr>
                <w:lang w:val="es-ES"/>
              </w:rPr>
            </w:pPr>
          </w:p>
          <w:p w:rsidR="00062F3A" w:rsidRDefault="00062F3A" w:rsidP="00DE171D">
            <w:pPr>
              <w:rPr>
                <w:lang w:val="es-ES"/>
              </w:rPr>
            </w:pPr>
            <w:r>
              <w:rPr>
                <w:lang w:val="es-ES"/>
              </w:rPr>
              <w:t>Se analizará la información recabada, para así poder agendar una próxima reunión para mostrar quizá algún tipo de prototipo.</w:t>
            </w:r>
          </w:p>
          <w:p w:rsidR="00062F3A" w:rsidRDefault="00062F3A" w:rsidP="00DE171D">
            <w:pPr>
              <w:rPr>
                <w:lang w:val="es-ES"/>
              </w:rPr>
            </w:pPr>
            <w:r>
              <w:rPr>
                <w:lang w:val="es-ES"/>
              </w:rPr>
              <w:t>Mientras que la licenciada se compromete a entregar el catálogo de preguntas, necesario para cada clasificación de personas.</w:t>
            </w:r>
          </w:p>
          <w:p w:rsidR="00DE171D" w:rsidRPr="00DE171D" w:rsidRDefault="00DE171D" w:rsidP="00BC6D9A">
            <w:pPr>
              <w:pStyle w:val="Prrafodelista"/>
              <w:rPr>
                <w:lang w:val="es-ES"/>
              </w:rPr>
            </w:pPr>
          </w:p>
        </w:tc>
      </w:tr>
      <w:tr w:rsidR="00997D37" w:rsidRPr="0091781F" w:rsidTr="00A25C3B">
        <w:trPr>
          <w:trHeight w:val="360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7D37" w:rsidRPr="00B23EBE" w:rsidRDefault="00997D37" w:rsidP="00A25C3B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7D37" w:rsidRPr="00B23EBE" w:rsidRDefault="00997D37" w:rsidP="00997D37">
            <w:pPr>
              <w:pStyle w:val="Ttulo4"/>
              <w:framePr w:hSpace="0" w:wrap="auto" w:vAnchor="margin" w:hAnchor="text" w:xAlign="left" w:yAlign="inline"/>
              <w:ind w:left="720"/>
              <w:rPr>
                <w:lang w:val="es-ES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7D37" w:rsidRPr="00B23EBE" w:rsidRDefault="00997D37" w:rsidP="00A25C3B">
            <w:pPr>
              <w:pStyle w:val="Ttulo5"/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FC2262" w:rsidTr="00997D37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997D37" w:rsidRPr="00FC2262" w:rsidTr="00997D37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:rsidR="00997D37" w:rsidRPr="00B23EBE" w:rsidRDefault="00997D37">
            <w:pPr>
              <w:pStyle w:val="Encabezadoenmaysculas"/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:rsidR="00997D37" w:rsidRPr="00B23EBE" w:rsidRDefault="00997D37">
            <w:pPr>
              <w:pStyle w:val="Encabezadoenmaysculas"/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:rsidR="00997D37" w:rsidRPr="00B23EBE" w:rsidRDefault="00997D37">
            <w:pPr>
              <w:pStyle w:val="Encabezadoenmaysculas"/>
              <w:rPr>
                <w:lang w:val="es-ES"/>
              </w:rPr>
            </w:pPr>
          </w:p>
        </w:tc>
      </w:tr>
      <w:tr w:rsidR="00CB418F" w:rsidRPr="00FC2262" w:rsidTr="00997D37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Responsable</w:t>
            </w:r>
          </w:p>
        </w:tc>
        <w:tc>
          <w:tcPr>
            <w:tcW w:w="13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Plazo</w:t>
            </w:r>
          </w:p>
        </w:tc>
      </w:tr>
      <w:tr w:rsidR="00CB418F" w:rsidRPr="00062F3A" w:rsidTr="00B23EBE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062F3A">
            <w:pPr>
              <w:rPr>
                <w:lang w:val="es-ES"/>
              </w:rPr>
            </w:pPr>
            <w:r>
              <w:rPr>
                <w:lang w:val="es-ES"/>
              </w:rPr>
              <w:t>Generar un prototipo de acuerdo a los datos recabado.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062F3A">
            <w:pPr>
              <w:rPr>
                <w:lang w:val="es-ES"/>
              </w:rPr>
            </w:pPr>
            <w:r>
              <w:rPr>
                <w:lang w:val="es-ES"/>
              </w:rPr>
              <w:t xml:space="preserve">Equipo </w:t>
            </w: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>-PRESS</w:t>
            </w: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062F3A">
            <w:pPr>
              <w:rPr>
                <w:lang w:val="es-ES"/>
              </w:rPr>
            </w:pPr>
            <w:r>
              <w:rPr>
                <w:lang w:val="es-ES"/>
              </w:rPr>
              <w:t>(No acordado)</w:t>
            </w:r>
          </w:p>
        </w:tc>
      </w:tr>
      <w:tr w:rsidR="00917652" w:rsidRPr="0091781F" w:rsidTr="00A25C3B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062F3A" w:rsidP="00A25C3B">
            <w:pPr>
              <w:rPr>
                <w:lang w:val="es-ES"/>
              </w:rPr>
            </w:pPr>
            <w:r>
              <w:rPr>
                <w:lang w:val="es-ES"/>
              </w:rPr>
              <w:t>Agendar una segunda cita con el cliente.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062F3A" w:rsidP="00A25C3B">
            <w:pPr>
              <w:rPr>
                <w:lang w:val="es-ES"/>
              </w:rPr>
            </w:pPr>
            <w:r>
              <w:rPr>
                <w:lang w:val="es-ES"/>
              </w:rPr>
              <w:t xml:space="preserve">Equipo </w:t>
            </w: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>-PRESS</w:t>
            </w: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062F3A" w:rsidP="00BC6D9A">
            <w:pPr>
              <w:rPr>
                <w:lang w:val="es-ES"/>
              </w:rPr>
            </w:pPr>
            <w:r>
              <w:rPr>
                <w:lang w:val="es-ES"/>
              </w:rPr>
              <w:t>Al existir un prototipo a mostrar.</w:t>
            </w:r>
          </w:p>
        </w:tc>
      </w:tr>
      <w:tr w:rsidR="00917652" w:rsidRPr="0091781F" w:rsidTr="00A25C3B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</w:tr>
      <w:tr w:rsidR="00917652" w:rsidRPr="0091781F" w:rsidTr="00A25C3B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</w:tr>
      <w:tr w:rsidR="00CB418F" w:rsidRPr="0091781F" w:rsidTr="00B23EBE">
        <w:trPr>
          <w:trHeight w:val="115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B23EBE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Observadores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Personas de contacto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BC6D9A" w:rsidTr="00B23EBE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Notas especiales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C6D9A" w:rsidRPr="00B23EBE" w:rsidRDefault="00BC6D9A" w:rsidP="00BC6D9A">
            <w:pPr>
              <w:rPr>
                <w:lang w:val="es-ES"/>
              </w:rPr>
            </w:pPr>
          </w:p>
          <w:p w:rsidR="00050ABD" w:rsidRPr="00B23EBE" w:rsidRDefault="00050ABD" w:rsidP="00BC6D9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rPr>
          <w:lang w:val="es-ES"/>
        </w:rPr>
      </w:pPr>
    </w:p>
    <w:sectPr w:rsidR="0019452A" w:rsidRPr="00FC2262" w:rsidSect="005675D3">
      <w:headerReference w:type="default" r:id="rId9"/>
      <w:footerReference w:type="default" r:id="rId10"/>
      <w:pgSz w:w="11907" w:h="16839"/>
      <w:pgMar w:top="1701" w:right="1077" w:bottom="1418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7B7" w:rsidRDefault="008C77B7" w:rsidP="005675D3">
      <w:r>
        <w:separator/>
      </w:r>
    </w:p>
  </w:endnote>
  <w:endnote w:type="continuationSeparator" w:id="0">
    <w:p w:rsidR="008C77B7" w:rsidRDefault="008C77B7" w:rsidP="0056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BE" w:rsidRDefault="00B23EBE">
    <w:pPr>
      <w:pStyle w:val="Piedepgina"/>
      <w:jc w:val="right"/>
    </w:pPr>
    <w:r>
      <w:rPr>
        <w:lang w:val="es-ES"/>
      </w:rPr>
      <w:t xml:space="preserve">Página </w:t>
    </w:r>
    <w:r w:rsidR="008B6104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8B6104">
      <w:rPr>
        <w:b/>
        <w:bCs/>
        <w:sz w:val="24"/>
        <w:szCs w:val="24"/>
      </w:rPr>
      <w:fldChar w:fldCharType="separate"/>
    </w:r>
    <w:r w:rsidR="0091781F">
      <w:rPr>
        <w:b/>
        <w:bCs/>
        <w:noProof/>
      </w:rPr>
      <w:t>1</w:t>
    </w:r>
    <w:r w:rsidR="008B6104"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 w:rsidR="008B6104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8B6104">
      <w:rPr>
        <w:b/>
        <w:bCs/>
        <w:sz w:val="24"/>
        <w:szCs w:val="24"/>
      </w:rPr>
      <w:fldChar w:fldCharType="separate"/>
    </w:r>
    <w:r w:rsidR="0091781F">
      <w:rPr>
        <w:b/>
        <w:bCs/>
        <w:noProof/>
      </w:rPr>
      <w:t>2</w:t>
    </w:r>
    <w:r w:rsidR="008B6104">
      <w:rPr>
        <w:b/>
        <w:bCs/>
        <w:sz w:val="24"/>
        <w:szCs w:val="24"/>
      </w:rPr>
      <w:fldChar w:fldCharType="end"/>
    </w:r>
  </w:p>
  <w:p w:rsidR="00B23EBE" w:rsidRDefault="00B23E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7B7" w:rsidRDefault="008C77B7" w:rsidP="005675D3">
      <w:r>
        <w:separator/>
      </w:r>
    </w:p>
  </w:footnote>
  <w:footnote w:type="continuationSeparator" w:id="0">
    <w:p w:rsidR="008C77B7" w:rsidRDefault="008C77B7" w:rsidP="00567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266"/>
      <w:gridCol w:w="6946"/>
      <w:gridCol w:w="1705"/>
    </w:tblGrid>
    <w:tr w:rsidR="00CB418F" w:rsidTr="00B23EBE">
      <w:tc>
        <w:tcPr>
          <w:tcW w:w="1242" w:type="dxa"/>
          <w:shd w:val="clear" w:color="auto" w:fill="auto"/>
        </w:tcPr>
        <w:p w:rsidR="005675D3" w:rsidRDefault="00CB418F">
          <w:pPr>
            <w:pStyle w:val="Encabezado"/>
          </w:pPr>
          <w:r>
            <w:rPr>
              <w:noProof/>
              <w:lang w:val="es-MX" w:eastAsia="es-MX" w:bidi="ar-SA"/>
            </w:rPr>
            <w:drawing>
              <wp:inline distT="0" distB="0" distL="0" distR="0" wp14:anchorId="47A1CA86" wp14:editId="24E34C40">
                <wp:extent cx="657225" cy="895350"/>
                <wp:effectExtent l="0" t="0" r="9525" b="0"/>
                <wp:docPr id="1" name="Imagen 1" descr="C:\Users\Juls\Documents\IPN\logos\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uls\Documents\IPN\logos\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shd w:val="clear" w:color="auto" w:fill="auto"/>
        </w:tcPr>
        <w:p w:rsidR="005675D3" w:rsidRPr="00B23EBE" w:rsidRDefault="00B23EBE" w:rsidP="00B23EBE">
          <w:pPr>
            <w:spacing w:line="240" w:lineRule="exact"/>
            <w:contextualSpacing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  <w:r w:rsidRPr="00B23EBE">
            <w:rPr>
              <w:rFonts w:ascii="Arial Unicode MS" w:eastAsia="Arial Unicode MS" w:hAnsi="Arial Unicode MS" w:cs="Arial Unicode MS"/>
              <w:b/>
              <w:sz w:val="24"/>
              <w:lang w:val="es-MX"/>
            </w:rPr>
            <w:t>Instituto Politécnico Nacional</w:t>
          </w:r>
        </w:p>
        <w:p w:rsidR="00B23EBE" w:rsidRPr="00B23EBE" w:rsidRDefault="00157D21" w:rsidP="00157D21">
          <w:pPr>
            <w:tabs>
              <w:tab w:val="left" w:pos="4621"/>
            </w:tabs>
            <w:spacing w:line="240" w:lineRule="exact"/>
            <w:contextualSpacing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  <w:r>
            <w:rPr>
              <w:rFonts w:ascii="Arial Unicode MS" w:eastAsia="Arial Unicode MS" w:hAnsi="Arial Unicode MS" w:cs="Arial Unicode MS"/>
              <w:b/>
              <w:sz w:val="24"/>
              <w:lang w:val="es-MX"/>
            </w:rPr>
            <w:tab/>
          </w:r>
        </w:p>
        <w:p w:rsidR="00B23EBE" w:rsidRPr="00B23EBE" w:rsidRDefault="00B23EBE" w:rsidP="00BC6D9A">
          <w:pPr>
            <w:spacing w:line="240" w:lineRule="exact"/>
            <w:contextualSpacing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  <w:r w:rsidRPr="00B23EBE">
            <w:rPr>
              <w:rFonts w:ascii="Arial Unicode MS" w:eastAsia="Arial Unicode MS" w:hAnsi="Arial Unicode MS" w:cs="Arial Unicode MS"/>
              <w:b/>
              <w:sz w:val="24"/>
              <w:lang w:val="es-MX"/>
            </w:rPr>
            <w:t>Unidad Interdisciplinaria de Ingeniería</w:t>
          </w:r>
        </w:p>
        <w:p w:rsidR="00B23EBE" w:rsidRDefault="00B23EBE" w:rsidP="00BC6D9A">
          <w:pPr>
            <w:spacing w:line="240" w:lineRule="exact"/>
            <w:contextualSpacing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  <w:r w:rsidRPr="00B23EBE">
            <w:rPr>
              <w:rFonts w:ascii="Arial Unicode MS" w:eastAsia="Arial Unicode MS" w:hAnsi="Arial Unicode MS" w:cs="Arial Unicode MS"/>
              <w:b/>
              <w:sz w:val="24"/>
              <w:lang w:val="es-MX"/>
            </w:rPr>
            <w:t>Campus Zacatecas</w:t>
          </w:r>
        </w:p>
        <w:p w:rsidR="00157D21" w:rsidRPr="00B23EBE" w:rsidRDefault="00157D21" w:rsidP="00157D21">
          <w:pPr>
            <w:spacing w:line="240" w:lineRule="exact"/>
            <w:contextualSpacing/>
            <w:jc w:val="center"/>
            <w:rPr>
              <w:lang w:val="es-MX"/>
            </w:rPr>
          </w:pPr>
        </w:p>
      </w:tc>
      <w:tc>
        <w:tcPr>
          <w:tcW w:w="1705" w:type="dxa"/>
          <w:shd w:val="clear" w:color="auto" w:fill="auto"/>
        </w:tcPr>
        <w:p w:rsidR="005675D3" w:rsidRDefault="00CB418F" w:rsidP="00B23EBE">
          <w:pPr>
            <w:pStyle w:val="Encabezado"/>
            <w:jc w:val="right"/>
          </w:pPr>
          <w:r>
            <w:rPr>
              <w:noProof/>
              <w:lang w:val="es-MX" w:eastAsia="es-MX" w:bidi="ar-SA"/>
            </w:rPr>
            <w:drawing>
              <wp:inline distT="0" distB="0" distL="0" distR="0" wp14:anchorId="60EC436C" wp14:editId="62E36EFB">
                <wp:extent cx="885825" cy="895350"/>
                <wp:effectExtent l="0" t="0" r="0" b="0"/>
                <wp:docPr id="4" name="Imagen 4" descr="C:\Users\Juls\Documents\IPN\logos\escudo_upii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ls\Documents\IPN\logos\escudo_upii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675D3" w:rsidRDefault="005675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23E"/>
    <w:multiLevelType w:val="multilevel"/>
    <w:tmpl w:val="687A7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8403E"/>
    <w:multiLevelType w:val="hybridMultilevel"/>
    <w:tmpl w:val="F95E2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74339"/>
    <w:multiLevelType w:val="hybridMultilevel"/>
    <w:tmpl w:val="F95E2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5F8F"/>
    <w:multiLevelType w:val="hybridMultilevel"/>
    <w:tmpl w:val="720008EC"/>
    <w:lvl w:ilvl="0" w:tplc="8E888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F1406"/>
    <w:multiLevelType w:val="multilevel"/>
    <w:tmpl w:val="B1D008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344026"/>
    <w:multiLevelType w:val="hybridMultilevel"/>
    <w:tmpl w:val="9D4E59B6"/>
    <w:lvl w:ilvl="0" w:tplc="8E888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16728"/>
    <w:multiLevelType w:val="multilevel"/>
    <w:tmpl w:val="86FE30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716896"/>
    <w:multiLevelType w:val="multilevel"/>
    <w:tmpl w:val="36D4DE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5E32CF"/>
    <w:multiLevelType w:val="hybridMultilevel"/>
    <w:tmpl w:val="D062DCF8"/>
    <w:lvl w:ilvl="0" w:tplc="8E888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37CF8"/>
    <w:multiLevelType w:val="multilevel"/>
    <w:tmpl w:val="F80EC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884175"/>
    <w:multiLevelType w:val="multilevel"/>
    <w:tmpl w:val="A8B6D1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EA10CF"/>
    <w:multiLevelType w:val="hybridMultilevel"/>
    <w:tmpl w:val="7DF22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A7F3F"/>
    <w:multiLevelType w:val="multilevel"/>
    <w:tmpl w:val="E88E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BF59EE"/>
    <w:multiLevelType w:val="multilevel"/>
    <w:tmpl w:val="B1EACA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FF0D10"/>
    <w:multiLevelType w:val="multilevel"/>
    <w:tmpl w:val="BDFCE7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19417F"/>
    <w:multiLevelType w:val="multilevel"/>
    <w:tmpl w:val="C87CBD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D71344"/>
    <w:multiLevelType w:val="hybridMultilevel"/>
    <w:tmpl w:val="DD769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36A2D"/>
    <w:multiLevelType w:val="multilevel"/>
    <w:tmpl w:val="07F45E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39404E"/>
    <w:multiLevelType w:val="multilevel"/>
    <w:tmpl w:val="54EE8C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E275E8"/>
    <w:multiLevelType w:val="multilevel"/>
    <w:tmpl w:val="14AA0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46E99"/>
    <w:multiLevelType w:val="multilevel"/>
    <w:tmpl w:val="8640D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25740F"/>
    <w:multiLevelType w:val="hybridMultilevel"/>
    <w:tmpl w:val="1592FFE4"/>
    <w:lvl w:ilvl="0" w:tplc="8E888AD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013F9"/>
    <w:multiLevelType w:val="hybridMultilevel"/>
    <w:tmpl w:val="F95E2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75EED"/>
    <w:multiLevelType w:val="multilevel"/>
    <w:tmpl w:val="FC9480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7D12B2"/>
    <w:multiLevelType w:val="multilevel"/>
    <w:tmpl w:val="D8526E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2"/>
  </w:num>
  <w:num w:numId="3">
    <w:abstractNumId w:val="2"/>
  </w:num>
  <w:num w:numId="4">
    <w:abstractNumId w:val="1"/>
  </w:num>
  <w:num w:numId="5">
    <w:abstractNumId w:val="11"/>
  </w:num>
  <w:num w:numId="6">
    <w:abstractNumId w:val="5"/>
  </w:num>
  <w:num w:numId="7">
    <w:abstractNumId w:val="21"/>
  </w:num>
  <w:num w:numId="8">
    <w:abstractNumId w:val="8"/>
  </w:num>
  <w:num w:numId="9">
    <w:abstractNumId w:val="3"/>
  </w:num>
  <w:num w:numId="10">
    <w:abstractNumId w:val="12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D3"/>
    <w:rsid w:val="00050ABD"/>
    <w:rsid w:val="00062F3A"/>
    <w:rsid w:val="000F4873"/>
    <w:rsid w:val="00157D21"/>
    <w:rsid w:val="00161C77"/>
    <w:rsid w:val="0019452A"/>
    <w:rsid w:val="00217B08"/>
    <w:rsid w:val="00250DED"/>
    <w:rsid w:val="00262B5C"/>
    <w:rsid w:val="002B6C72"/>
    <w:rsid w:val="002E71B9"/>
    <w:rsid w:val="003248EB"/>
    <w:rsid w:val="00351485"/>
    <w:rsid w:val="004C17F2"/>
    <w:rsid w:val="004D249E"/>
    <w:rsid w:val="005675D3"/>
    <w:rsid w:val="005816EF"/>
    <w:rsid w:val="00670314"/>
    <w:rsid w:val="0070087F"/>
    <w:rsid w:val="0075083B"/>
    <w:rsid w:val="007603DC"/>
    <w:rsid w:val="00780848"/>
    <w:rsid w:val="007A4174"/>
    <w:rsid w:val="0083268B"/>
    <w:rsid w:val="008518B6"/>
    <w:rsid w:val="008B3F7E"/>
    <w:rsid w:val="008B6104"/>
    <w:rsid w:val="008C77B7"/>
    <w:rsid w:val="008D46FE"/>
    <w:rsid w:val="00906B00"/>
    <w:rsid w:val="00917652"/>
    <w:rsid w:val="0091781F"/>
    <w:rsid w:val="0099564F"/>
    <w:rsid w:val="00997D37"/>
    <w:rsid w:val="00A42F03"/>
    <w:rsid w:val="00AE6A08"/>
    <w:rsid w:val="00B23EBE"/>
    <w:rsid w:val="00B378BD"/>
    <w:rsid w:val="00B82323"/>
    <w:rsid w:val="00BA7369"/>
    <w:rsid w:val="00BC6D9A"/>
    <w:rsid w:val="00BD79A1"/>
    <w:rsid w:val="00C011A6"/>
    <w:rsid w:val="00CB418F"/>
    <w:rsid w:val="00DA6DB6"/>
    <w:rsid w:val="00DE171D"/>
    <w:rsid w:val="00E02E1E"/>
    <w:rsid w:val="00E3711E"/>
    <w:rsid w:val="00E733BF"/>
    <w:rsid w:val="00EC2017"/>
    <w:rsid w:val="00EF6C51"/>
    <w:rsid w:val="00F02512"/>
    <w:rsid w:val="00F23E9D"/>
    <w:rsid w:val="00FC2262"/>
    <w:rsid w:val="00FD0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6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link w:val="Encabezado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link w:val="Piedepgina"/>
    <w:uiPriority w:val="99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rrafodelista">
    <w:name w:val="List Paragraph"/>
    <w:basedOn w:val="Normal"/>
    <w:uiPriority w:val="34"/>
    <w:qFormat/>
    <w:rsid w:val="00DA6DB6"/>
    <w:pPr>
      <w:ind w:left="720"/>
      <w:contextualSpacing/>
    </w:pPr>
    <w:rPr>
      <w:szCs w:val="14"/>
    </w:rPr>
  </w:style>
  <w:style w:type="paragraph" w:styleId="NormalWeb">
    <w:name w:val="Normal (Web)"/>
    <w:basedOn w:val="Normal"/>
    <w:uiPriority w:val="99"/>
    <w:unhideWhenUsed/>
    <w:rsid w:val="004C17F2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  <w:lang w:val="es-MX" w:eastAsia="es-MX" w:bidi="ar-SA"/>
    </w:rPr>
  </w:style>
  <w:style w:type="character" w:customStyle="1" w:styleId="apple-tab-span">
    <w:name w:val="apple-tab-span"/>
    <w:basedOn w:val="Fuentedeprrafopredeter"/>
    <w:rsid w:val="004C1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6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link w:val="Encabezado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link w:val="Piedepgina"/>
    <w:uiPriority w:val="99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rrafodelista">
    <w:name w:val="List Paragraph"/>
    <w:basedOn w:val="Normal"/>
    <w:uiPriority w:val="34"/>
    <w:qFormat/>
    <w:rsid w:val="00DA6DB6"/>
    <w:pPr>
      <w:ind w:left="720"/>
      <w:contextualSpacing/>
    </w:pPr>
    <w:rPr>
      <w:szCs w:val="14"/>
    </w:rPr>
  </w:style>
  <w:style w:type="paragraph" w:styleId="NormalWeb">
    <w:name w:val="Normal (Web)"/>
    <w:basedOn w:val="Normal"/>
    <w:uiPriority w:val="99"/>
    <w:unhideWhenUsed/>
    <w:rsid w:val="004C17F2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  <w:lang w:val="es-MX" w:eastAsia="es-MX" w:bidi="ar-SA"/>
    </w:rPr>
  </w:style>
  <w:style w:type="character" w:customStyle="1" w:styleId="apple-tab-span">
    <w:name w:val="apple-tab-span"/>
    <w:basedOn w:val="Fuentedeprrafopredeter"/>
    <w:rsid w:val="004C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s\AppData\Roaming\Microsoft\Plantillas\MS_Mi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MS_Mints.dotx</Template>
  <TotalTime>92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Juls</dc:creator>
  <cp:lastModifiedBy>Bernardo</cp:lastModifiedBy>
  <cp:revision>8</cp:revision>
  <cp:lastPrinted>2014-04-03T17:48:00Z</cp:lastPrinted>
  <dcterms:created xsi:type="dcterms:W3CDTF">2014-09-09T01:34:00Z</dcterms:created>
  <dcterms:modified xsi:type="dcterms:W3CDTF">2014-09-09T03:40:00Z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