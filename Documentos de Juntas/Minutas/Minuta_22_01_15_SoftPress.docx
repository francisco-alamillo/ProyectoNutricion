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9845D5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Computo 1 - UPIIZ</w:t>
            </w:r>
            <w:bookmarkStart w:id="0" w:name="_GoBack"/>
            <w:bookmarkEnd w:id="0"/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0B1040" w:rsidP="000B1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22/01/2015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0B1040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Soft-Press</w:t>
            </w:r>
            <w:proofErr w:type="spellEnd"/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0B104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4:00pm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0B1040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Junta de reforzamiento de requerimientos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0B1040" w:rsidP="000B104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    5:35pm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B1040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0B1040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301EB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</w:t>
            </w:r>
            <w:r w:rsidR="000B1040">
              <w:rPr>
                <w:rFonts w:ascii="Arial" w:hAnsi="Arial" w:cs="Arial"/>
              </w:rPr>
              <w:t xml:space="preserve"> Stephanie Cid Gallegos</w:t>
            </w:r>
          </w:p>
        </w:tc>
        <w:tc>
          <w:tcPr>
            <w:tcW w:w="1051" w:type="pct"/>
          </w:tcPr>
          <w:p w:rsidR="000B1040" w:rsidRPr="00E510C4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0B1040" w:rsidRPr="00E510C4" w:rsidTr="003928E4">
        <w:tc>
          <w:tcPr>
            <w:tcW w:w="3949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Alejandro Barraza Trejo</w:t>
            </w:r>
          </w:p>
        </w:tc>
        <w:tc>
          <w:tcPr>
            <w:tcW w:w="1051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0B1040" w:rsidRPr="00E510C4" w:rsidTr="003928E4">
        <w:tc>
          <w:tcPr>
            <w:tcW w:w="3949" w:type="pct"/>
          </w:tcPr>
          <w:p w:rsidR="000B1040" w:rsidRDefault="00301EB3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</w:t>
            </w:r>
            <w:r w:rsidR="000B1040">
              <w:rPr>
                <w:rFonts w:ascii="Arial" w:hAnsi="Arial" w:cs="Arial"/>
              </w:rPr>
              <w:t>n</w:t>
            </w:r>
          </w:p>
        </w:tc>
        <w:tc>
          <w:tcPr>
            <w:tcW w:w="1051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0B1040" w:rsidRPr="00E510C4" w:rsidTr="003928E4">
        <w:tc>
          <w:tcPr>
            <w:tcW w:w="3949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0B1040" w:rsidRPr="00E510C4" w:rsidTr="003928E4">
        <w:tc>
          <w:tcPr>
            <w:tcW w:w="3949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Paloma Sánchez </w:t>
            </w:r>
            <w:proofErr w:type="spellStart"/>
            <w:r>
              <w:rPr>
                <w:rFonts w:ascii="Arial" w:hAnsi="Arial" w:cs="Arial"/>
              </w:rPr>
              <w:t>Femat</w:t>
            </w:r>
            <w:proofErr w:type="spellEnd"/>
          </w:p>
        </w:tc>
        <w:tc>
          <w:tcPr>
            <w:tcW w:w="1051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0B1040" w:rsidRPr="00E510C4" w:rsidTr="003928E4">
        <w:tc>
          <w:tcPr>
            <w:tcW w:w="3949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</w:tcPr>
          <w:p w:rsidR="000B1040" w:rsidRDefault="000B1040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F375F" w:rsidP="007F375F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Se agregaran al prototipo los acuerdos señalados.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FERM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F375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1/Feb/2015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F375F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1"/>
            <w:r>
              <w:rPr>
                <w:rFonts w:ascii="Arial" w:hAnsi="Arial" w:cs="Arial"/>
              </w:rPr>
              <w:instrText xml:space="preserve"> FORMCHECKBOX </w:instrText>
            </w:r>
            <w:r w:rsidR="00023577">
              <w:rPr>
                <w:rFonts w:ascii="Arial" w:hAnsi="Arial" w:cs="Arial"/>
              </w:rPr>
            </w:r>
            <w:r w:rsidR="00023577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7F375F" w:rsidP="00071E56">
            <w:pPr>
              <w:jc w:val="center"/>
              <w:rPr>
                <w:rFonts w:ascii="Arial" w:hAnsi="Arial" w:cs="Arial"/>
              </w:rPr>
            </w:pPr>
            <w:r w:rsidRPr="007F375F">
              <w:rPr>
                <w:rFonts w:ascii="Arial" w:hAnsi="Arial" w:cs="Arial"/>
                <w:sz w:val="20"/>
              </w:rPr>
              <w:t>31/Enero/2015</w:t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4D56F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023577">
              <w:rPr>
                <w:rFonts w:ascii="Arial" w:hAnsi="Arial" w:cs="Arial"/>
              </w:rPr>
            </w:r>
            <w:r w:rsidR="00023577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App Web, agregar n colaciones</w:t>
            </w:r>
            <w:r w:rsidR="00301EB3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7F375F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de nutrición se asignaran al azar cada 3 días</w:t>
            </w:r>
            <w:r w:rsidR="00301EB3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1163F0" w:rsidRPr="00E510C4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antropométricos son en base a la edad</w:t>
            </w:r>
            <w:r w:rsidR="00301EB3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área de consult</w:t>
            </w:r>
            <w:r w:rsidRPr="007F375F">
              <w:rPr>
                <w:rFonts w:ascii="Arial" w:hAnsi="Arial" w:cs="Arial"/>
                <w:sz w:val="22"/>
                <w:szCs w:val="22"/>
              </w:rPr>
              <w:t>as, agregar el avance de las citas anteriores sin necesidad de tener que agregar nuevamente sus datos principales</w:t>
            </w:r>
            <w:r>
              <w:rPr>
                <w:rFonts w:ascii="Arial" w:hAnsi="Arial" w:cs="Arial"/>
                <w:szCs w:val="22"/>
              </w:rPr>
              <w:t>,</w:t>
            </w:r>
            <w:r w:rsidRPr="007F375F">
              <w:rPr>
                <w:rFonts w:ascii="Arial" w:hAnsi="Arial" w:cs="Arial"/>
                <w:sz w:val="22"/>
                <w:szCs w:val="22"/>
              </w:rPr>
              <w:t xml:space="preserve"> solo el </w:t>
            </w:r>
            <w:r>
              <w:rPr>
                <w:rFonts w:ascii="Arial" w:hAnsi="Arial" w:cs="Arial"/>
                <w:szCs w:val="22"/>
              </w:rPr>
              <w:t xml:space="preserve">peso, talla y </w:t>
            </w:r>
            <w:r w:rsidRPr="007F375F">
              <w:rPr>
                <w:rFonts w:ascii="Arial" w:hAnsi="Arial" w:cs="Arial"/>
                <w:sz w:val="22"/>
                <w:szCs w:val="22"/>
              </w:rPr>
              <w:t>estatura.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pantalla principal</w:t>
            </w:r>
            <w:r w:rsidR="00301EB3">
              <w:rPr>
                <w:rFonts w:ascii="Arial" w:hAnsi="Arial" w:cs="Arial"/>
              </w:rPr>
              <w:t xml:space="preserve"> de la aplicación web</w:t>
            </w:r>
            <w:r>
              <w:rPr>
                <w:rFonts w:ascii="Arial" w:hAnsi="Arial" w:cs="Arial"/>
              </w:rPr>
              <w:t>, agregar una ventana de próximas citas</w:t>
            </w:r>
            <w:r w:rsidR="00301EB3">
              <w:rPr>
                <w:rFonts w:ascii="Arial" w:hAnsi="Arial" w:cs="Arial"/>
              </w:rPr>
              <w:t xml:space="preserve"> para el mejor control sobre ellas.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también pueden personalizados por el nutriólogo de acuerdo a su patología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recordatorio de 24 horas en datos dietéticos</w:t>
            </w:r>
            <w:r w:rsidR="00301EB3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un campo de restricción de alimentos</w:t>
            </w:r>
            <w:r w:rsidR="00301EB3">
              <w:rPr>
                <w:rFonts w:ascii="Arial" w:hAnsi="Arial" w:cs="Arial"/>
              </w:rPr>
              <w:t>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  <w:tr w:rsidR="007F375F" w:rsidRPr="00E510C4" w:rsidTr="00071E56">
        <w:trPr>
          <w:cantSplit/>
        </w:trPr>
        <w:tc>
          <w:tcPr>
            <w:tcW w:w="388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aplicación móvil, es necesario en el apartado de dieta tener un link para ver la imagen del alimento.</w:t>
            </w:r>
          </w:p>
        </w:tc>
        <w:tc>
          <w:tcPr>
            <w:tcW w:w="1120" w:type="pct"/>
            <w:vAlign w:val="center"/>
          </w:tcPr>
          <w:p w:rsidR="007F375F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lastRenderedPageBreak/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7F375F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junta sirvió básicamente para reforzar los requerimientos, debido a que el equipo dejo de estar familiarizado con el proyecto por un tiempo. </w:t>
            </w:r>
            <w:r w:rsidR="00301EB3">
              <w:rPr>
                <w:rFonts w:ascii="Arial" w:hAnsi="Arial" w:cs="Arial"/>
              </w:rPr>
              <w:t>Se modificaron algunos componentes, dichas correcciones ser verán reflejadas en el prototipo para la próxima junta.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577" w:rsidRDefault="00023577">
      <w:r>
        <w:separator/>
      </w:r>
    </w:p>
  </w:endnote>
  <w:endnote w:type="continuationSeparator" w:id="0">
    <w:p w:rsidR="00023577" w:rsidRDefault="0002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040" w:rsidRDefault="000B104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0B1040" w:rsidRPr="00071E56" w:rsidTr="00071E56">
      <w:tc>
        <w:tcPr>
          <w:tcW w:w="5056" w:type="dxa"/>
          <w:vAlign w:val="center"/>
        </w:tcPr>
        <w:p w:rsidR="000B1040" w:rsidRPr="00071E56" w:rsidRDefault="00301EB3" w:rsidP="00301EB3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Proyecto Nutrición</w:t>
          </w:r>
        </w:p>
      </w:tc>
      <w:tc>
        <w:tcPr>
          <w:tcW w:w="5056" w:type="dxa"/>
          <w:vAlign w:val="center"/>
        </w:tcPr>
        <w:p w:rsidR="000B1040" w:rsidRPr="00071E56" w:rsidRDefault="000B1040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9845D5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9845D5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0B1040" w:rsidRPr="00071E56" w:rsidRDefault="000B1040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>
            <w:rPr>
              <w:rFonts w:ascii="Arial" w:hAnsi="Arial" w:cs="Arial"/>
              <w:sz w:val="12"/>
              <w:szCs w:val="20"/>
            </w:rPr>
            <w:t>1.</w:t>
          </w:r>
          <w:r w:rsidRPr="00BC5D04">
            <w:rPr>
              <w:rFonts w:ascii="Arial" w:hAnsi="Arial" w:cs="Arial"/>
              <w:sz w:val="12"/>
              <w:szCs w:val="20"/>
            </w:rPr>
            <w:t>0.0</w:t>
          </w:r>
        </w:p>
      </w:tc>
    </w:tr>
  </w:tbl>
  <w:p w:rsidR="000B1040" w:rsidRPr="000E257B" w:rsidRDefault="000B104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577" w:rsidRDefault="00023577">
      <w:r>
        <w:separator/>
      </w:r>
    </w:p>
  </w:footnote>
  <w:footnote w:type="continuationSeparator" w:id="0">
    <w:p w:rsidR="00023577" w:rsidRDefault="00023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0B1040" w:rsidTr="00270E84">
      <w:tc>
        <w:tcPr>
          <w:tcW w:w="544" w:type="pct"/>
        </w:tcPr>
        <w:p w:rsidR="000B1040" w:rsidRDefault="000B1040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0B1040" w:rsidRDefault="000B1040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B1040" w:rsidRDefault="000B1040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B1040" w:rsidRPr="005666B9" w:rsidRDefault="000B1040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0B1040" w:rsidRDefault="000B1040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0B1040" w:rsidRPr="00270E84" w:rsidRDefault="000B1040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0B1040" w:rsidRDefault="000B1040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0B1040" w:rsidRDefault="000B1040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B1040" w:rsidRDefault="000B1040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040"/>
    <w:rsid w:val="000069FF"/>
    <w:rsid w:val="00017855"/>
    <w:rsid w:val="000225B5"/>
    <w:rsid w:val="00023577"/>
    <w:rsid w:val="00027B86"/>
    <w:rsid w:val="00030618"/>
    <w:rsid w:val="00031347"/>
    <w:rsid w:val="00040E2C"/>
    <w:rsid w:val="00042DA8"/>
    <w:rsid w:val="000511EA"/>
    <w:rsid w:val="00054089"/>
    <w:rsid w:val="00061359"/>
    <w:rsid w:val="000622BD"/>
    <w:rsid w:val="00071E56"/>
    <w:rsid w:val="000A7347"/>
    <w:rsid w:val="000B1040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1EB3"/>
    <w:rsid w:val="0030526D"/>
    <w:rsid w:val="003135E4"/>
    <w:rsid w:val="00321BDF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375F"/>
    <w:rsid w:val="007F4E52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845D5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13F6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o\Desktop\Minuta_22_01_15_SoftPres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E6250-35A1-4766-ABCF-EB301E0C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Minuta_22_01_15_SoftPress.dotx</Template>
  <TotalTime>1332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</dc:creator>
  <cp:lastModifiedBy>Bernardo</cp:lastModifiedBy>
  <cp:revision>2</cp:revision>
  <cp:lastPrinted>2009-09-15T23:32:00Z</cp:lastPrinted>
  <dcterms:created xsi:type="dcterms:W3CDTF">2015-02-20T22:52:00Z</dcterms:created>
  <dcterms:modified xsi:type="dcterms:W3CDTF">2015-02-21T21:07:00Z</dcterms:modified>
</cp:coreProperties>
</file>