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UPIIZ1"/>
        <w:tblW w:w="4993" w:type="pct"/>
        <w:tblLook w:val="04A0" w:firstRow="1" w:lastRow="0" w:firstColumn="1" w:lastColumn="0" w:noHBand="0" w:noVBand="1"/>
      </w:tblPr>
      <w:tblGrid>
        <w:gridCol w:w="1951"/>
        <w:gridCol w:w="5077"/>
        <w:gridCol w:w="1585"/>
        <w:gridCol w:w="1561"/>
      </w:tblGrid>
      <w:tr w:rsidR="00477622" w:rsidRPr="00D9296E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4"/>
          </w:tcPr>
          <w:p w:rsidR="00477622" w:rsidRPr="00D9296E" w:rsidRDefault="000A7347" w:rsidP="000511EA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DATOS GENERALES</w:t>
            </w:r>
          </w:p>
        </w:tc>
      </w:tr>
      <w:tr w:rsidR="00D9296E" w:rsidRPr="00D9296E" w:rsidTr="00E72FB1">
        <w:tc>
          <w:tcPr>
            <w:tcW w:w="95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Lugar</w:t>
            </w:r>
          </w:p>
        </w:tc>
        <w:tc>
          <w:tcPr>
            <w:tcW w:w="2495" w:type="pct"/>
            <w:tcBorders>
              <w:top w:val="nil"/>
            </w:tcBorders>
            <w:vAlign w:val="center"/>
          </w:tcPr>
          <w:p w:rsidR="00477622" w:rsidRPr="00D9296E" w:rsidRDefault="00E93310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Centro de Desarrollo de Software</w:t>
            </w:r>
          </w:p>
        </w:tc>
        <w:tc>
          <w:tcPr>
            <w:tcW w:w="77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Fecha</w:t>
            </w:r>
          </w:p>
        </w:tc>
        <w:tc>
          <w:tcPr>
            <w:tcW w:w="767" w:type="pct"/>
            <w:tcBorders>
              <w:top w:val="nil"/>
            </w:tcBorders>
            <w:vAlign w:val="center"/>
          </w:tcPr>
          <w:p w:rsidR="00477622" w:rsidRPr="00D9296E" w:rsidRDefault="006449DC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8C5384">
              <w:rPr>
                <w:rFonts w:ascii="Arial" w:hAnsi="Arial" w:cs="Arial"/>
              </w:rPr>
              <w:t>/mar</w:t>
            </w:r>
            <w:r w:rsidR="00B915DE">
              <w:rPr>
                <w:rFonts w:ascii="Arial" w:hAnsi="Arial" w:cs="Arial"/>
              </w:rPr>
              <w:t>/15</w:t>
            </w:r>
          </w:p>
        </w:tc>
      </w:tr>
      <w:tr w:rsidR="00D9296E" w:rsidRPr="00D9296E" w:rsidTr="00E72FB1">
        <w:tc>
          <w:tcPr>
            <w:tcW w:w="959" w:type="pct"/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Equipo</w:t>
            </w:r>
            <w:r w:rsidR="00E510C4" w:rsidRPr="00D9296E">
              <w:rPr>
                <w:rFonts w:ascii="Arial" w:hAnsi="Arial" w:cs="Arial"/>
              </w:rPr>
              <w:t xml:space="preserve"> de trabajo</w:t>
            </w:r>
          </w:p>
        </w:tc>
        <w:tc>
          <w:tcPr>
            <w:tcW w:w="2495" w:type="pct"/>
            <w:vAlign w:val="center"/>
          </w:tcPr>
          <w:p w:rsidR="00477622" w:rsidRPr="00D9296E" w:rsidRDefault="007146E2" w:rsidP="00B31AFF">
            <w:pPr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Soft</w:t>
            </w:r>
            <w:proofErr w:type="spellEnd"/>
            <w:r>
              <w:rPr>
                <w:rFonts w:ascii="Arial" w:hAnsi="Arial" w:cs="Arial"/>
              </w:rPr>
              <w:t>-PRESS</w:t>
            </w:r>
          </w:p>
        </w:tc>
        <w:tc>
          <w:tcPr>
            <w:tcW w:w="779" w:type="pct"/>
            <w:vAlign w:val="center"/>
          </w:tcPr>
          <w:p w:rsidR="00477622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inicio</w:t>
            </w:r>
          </w:p>
        </w:tc>
        <w:tc>
          <w:tcPr>
            <w:tcW w:w="767" w:type="pct"/>
            <w:vAlign w:val="center"/>
          </w:tcPr>
          <w:p w:rsidR="00477622" w:rsidRPr="00D9296E" w:rsidRDefault="00285CA1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1B5B8F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</w:t>
            </w:r>
            <w:r w:rsidR="00E93310">
              <w:rPr>
                <w:rFonts w:ascii="Arial" w:hAnsi="Arial" w:cs="Arial"/>
              </w:rPr>
              <w:t>0</w:t>
            </w:r>
          </w:p>
        </w:tc>
      </w:tr>
      <w:tr w:rsidR="00D9296E" w:rsidRPr="00D9296E" w:rsidTr="00E72FB1">
        <w:tc>
          <w:tcPr>
            <w:tcW w:w="95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Propósito</w:t>
            </w:r>
          </w:p>
        </w:tc>
        <w:tc>
          <w:tcPr>
            <w:tcW w:w="2495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E370D6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seguimiento al proyecto.</w:t>
            </w:r>
          </w:p>
        </w:tc>
        <w:tc>
          <w:tcPr>
            <w:tcW w:w="77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fin</w:t>
            </w:r>
          </w:p>
        </w:tc>
        <w:tc>
          <w:tcPr>
            <w:tcW w:w="767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582015" w:rsidP="00E72FB1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  <w:r w:rsidR="00AA5BE3">
              <w:rPr>
                <w:rFonts w:ascii="Arial" w:hAnsi="Arial" w:cs="Arial"/>
                <w:lang w:val="es-ES"/>
              </w:rPr>
              <w:t>4:</w:t>
            </w:r>
            <w:r w:rsidR="00570734">
              <w:rPr>
                <w:rFonts w:ascii="Arial" w:hAnsi="Arial" w:cs="Arial"/>
                <w:lang w:val="es-ES"/>
              </w:rPr>
              <w:t>25</w:t>
            </w:r>
            <w:bookmarkStart w:id="0" w:name="_GoBack"/>
            <w:bookmarkEnd w:id="0"/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8046"/>
        <w:gridCol w:w="2142"/>
      </w:tblGrid>
      <w:tr w:rsidR="00477622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ASISTENTES Y ROLES DE LA JUNTA</w:t>
            </w:r>
          </w:p>
        </w:tc>
      </w:tr>
      <w:tr w:rsidR="00477622" w:rsidRPr="00071E56" w:rsidTr="00810D5E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Nombre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Rol</w:t>
            </w:r>
          </w:p>
        </w:tc>
      </w:tr>
      <w:tr w:rsidR="00477622" w:rsidRPr="00E510C4" w:rsidTr="00810D5E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E93310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Héctor Alejandro Acuña Cid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7146E2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Moderador</w:t>
            </w:r>
          </w:p>
        </w:tc>
      </w:tr>
      <w:tr w:rsidR="00477622" w:rsidRPr="00E510C4" w:rsidTr="003928E4">
        <w:tc>
          <w:tcPr>
            <w:tcW w:w="3949" w:type="pct"/>
          </w:tcPr>
          <w:p w:rsidR="00477622" w:rsidRPr="00E510C4" w:rsidRDefault="00E93310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Francisco Javier Alamillo Murillo</w:t>
            </w:r>
          </w:p>
        </w:tc>
        <w:tc>
          <w:tcPr>
            <w:tcW w:w="1051" w:type="pct"/>
          </w:tcPr>
          <w:p w:rsidR="00477622" w:rsidRPr="00E510C4" w:rsidRDefault="00E93310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 </w:t>
            </w:r>
            <w:proofErr w:type="spellStart"/>
            <w:r>
              <w:rPr>
                <w:rFonts w:ascii="Arial" w:hAnsi="Arial" w:cs="Arial"/>
              </w:rPr>
              <w:t>Keeper</w:t>
            </w:r>
            <w:proofErr w:type="spellEnd"/>
            <w:r w:rsidR="007146E2">
              <w:rPr>
                <w:rFonts w:ascii="Arial" w:hAnsi="Arial" w:cs="Arial"/>
              </w:rPr>
              <w:t xml:space="preserve"> </w:t>
            </w:r>
          </w:p>
        </w:tc>
      </w:tr>
      <w:tr w:rsidR="007146E2" w:rsidRPr="00E510C4" w:rsidTr="003928E4">
        <w:tc>
          <w:tcPr>
            <w:tcW w:w="3949" w:type="pct"/>
          </w:tcPr>
          <w:p w:rsidR="007146E2" w:rsidRPr="00E510C4" w:rsidRDefault="007146E2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Fernando Enrique Rodríguez Martínez</w:t>
            </w:r>
          </w:p>
        </w:tc>
        <w:tc>
          <w:tcPr>
            <w:tcW w:w="1051" w:type="pct"/>
          </w:tcPr>
          <w:p w:rsidR="007146E2" w:rsidRPr="00E510C4" w:rsidRDefault="00E93310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Secretario</w:t>
            </w:r>
          </w:p>
        </w:tc>
      </w:tr>
      <w:tr w:rsidR="007146E2" w:rsidRPr="00E510C4" w:rsidTr="003928E4">
        <w:tc>
          <w:tcPr>
            <w:tcW w:w="3949" w:type="pct"/>
          </w:tcPr>
          <w:p w:rsidR="007146E2" w:rsidRPr="00E510C4" w:rsidRDefault="00E93310" w:rsidP="000A1A6D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Alejandro Salas Serna</w:t>
            </w:r>
          </w:p>
        </w:tc>
        <w:tc>
          <w:tcPr>
            <w:tcW w:w="1051" w:type="pct"/>
          </w:tcPr>
          <w:p w:rsidR="007146E2" w:rsidRPr="00E510C4" w:rsidRDefault="007146E2" w:rsidP="000A1A6D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</w:p>
        </w:tc>
      </w:tr>
      <w:tr w:rsidR="007146E2" w:rsidRPr="00E510C4" w:rsidTr="003928E4">
        <w:tc>
          <w:tcPr>
            <w:tcW w:w="3949" w:type="pct"/>
          </w:tcPr>
          <w:p w:rsidR="007146E2" w:rsidRDefault="008C5384" w:rsidP="000A1A6D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Bernardo Pulido Gaytán</w:t>
            </w:r>
          </w:p>
        </w:tc>
        <w:tc>
          <w:tcPr>
            <w:tcW w:w="1051" w:type="pct"/>
          </w:tcPr>
          <w:p w:rsidR="007146E2" w:rsidRDefault="007146E2" w:rsidP="000A1A6D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8046"/>
        <w:gridCol w:w="2142"/>
      </w:tblGrid>
      <w:tr w:rsidR="00477622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REQUISITOS DE ENTRADA</w:t>
            </w:r>
          </w:p>
        </w:tc>
      </w:tr>
      <w:tr w:rsidR="00477622" w:rsidRPr="00071E56" w:rsidTr="00810D5E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Descripción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Quién</w:t>
            </w:r>
          </w:p>
        </w:tc>
      </w:tr>
      <w:tr w:rsidR="00477622" w:rsidRPr="00E510C4" w:rsidTr="00810D5E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0275AE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Preparar la agenda de actividades.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E93310" w:rsidP="00EF253F">
            <w:pPr>
              <w:jc w:val="lef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</w:rPr>
              <w:t>FERM</w:t>
            </w:r>
          </w:p>
        </w:tc>
      </w:tr>
      <w:tr w:rsidR="00477622" w:rsidRPr="00E510C4" w:rsidTr="003928E4">
        <w:tc>
          <w:tcPr>
            <w:tcW w:w="3949" w:type="pct"/>
          </w:tcPr>
          <w:p w:rsidR="00477622" w:rsidRPr="00E510C4" w:rsidRDefault="00AB457E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Presentarle a planeación los registros individuales de la semana.</w:t>
            </w:r>
          </w:p>
        </w:tc>
        <w:tc>
          <w:tcPr>
            <w:tcW w:w="1051" w:type="pct"/>
          </w:tcPr>
          <w:p w:rsidR="00477622" w:rsidRPr="00E510C4" w:rsidRDefault="00AB457E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1084"/>
        <w:gridCol w:w="1084"/>
        <w:gridCol w:w="1084"/>
        <w:gridCol w:w="5255"/>
        <w:gridCol w:w="1681"/>
      </w:tblGrid>
      <w:tr w:rsidR="00BC4024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BC4024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AGENDA</w:t>
            </w:r>
          </w:p>
        </w:tc>
      </w:tr>
      <w:tr w:rsidR="00563121" w:rsidRPr="00071E56" w:rsidTr="008A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83"/>
          <w:tblHeader/>
        </w:trPr>
        <w:tc>
          <w:tcPr>
            <w:tcW w:w="532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Hora de inicio</w:t>
            </w:r>
          </w:p>
        </w:tc>
        <w:tc>
          <w:tcPr>
            <w:tcW w:w="1064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Tiempo</w:t>
            </w:r>
          </w:p>
        </w:tc>
        <w:tc>
          <w:tcPr>
            <w:tcW w:w="2579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Tema</w:t>
            </w:r>
          </w:p>
        </w:tc>
        <w:tc>
          <w:tcPr>
            <w:tcW w:w="82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Dirige</w:t>
            </w:r>
          </w:p>
        </w:tc>
      </w:tr>
      <w:tr w:rsidR="00563121" w:rsidRPr="00071E56" w:rsidTr="008A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  <w:tblHeader/>
        </w:trPr>
        <w:tc>
          <w:tcPr>
            <w:tcW w:w="532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2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Plan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Real</w:t>
            </w:r>
          </w:p>
        </w:tc>
        <w:tc>
          <w:tcPr>
            <w:tcW w:w="2579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8C5384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</w:t>
            </w:r>
            <w:r w:rsidR="00E83C13">
              <w:rPr>
                <w:rFonts w:ascii="Arial" w:hAnsi="Arial" w:cs="Arial"/>
              </w:rPr>
              <w:t>30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7146E2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</w:t>
            </w:r>
            <w:r w:rsidR="000275AE">
              <w:rPr>
                <w:rFonts w:ascii="Arial" w:hAnsi="Arial" w:cs="Arial"/>
              </w:rPr>
              <w:t>5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1B5B8F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</w:t>
            </w:r>
            <w:r w:rsidR="00582015">
              <w:rPr>
                <w:rFonts w:ascii="Arial" w:hAnsi="Arial" w:cs="Arial"/>
              </w:rPr>
              <w:t>1</w:t>
            </w:r>
          </w:p>
        </w:tc>
        <w:tc>
          <w:tcPr>
            <w:tcW w:w="2579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Lectura de agenda y asignación de roles.</w:t>
            </w:r>
          </w:p>
        </w:tc>
        <w:tc>
          <w:tcPr>
            <w:tcW w:w="825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</w:t>
            </w:r>
            <w:r w:rsidR="00E83C13">
              <w:rPr>
                <w:rFonts w:ascii="Arial" w:hAnsi="Arial" w:cs="Arial"/>
              </w:rPr>
              <w:t>35</w:t>
            </w:r>
          </w:p>
        </w:tc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</w:t>
            </w:r>
            <w:r w:rsidR="001B5B8F">
              <w:rPr>
                <w:rFonts w:ascii="Arial" w:hAnsi="Arial" w:cs="Arial"/>
              </w:rPr>
              <w:t>5</w:t>
            </w:r>
          </w:p>
        </w:tc>
        <w:tc>
          <w:tcPr>
            <w:tcW w:w="532" w:type="pct"/>
            <w:vAlign w:val="center"/>
          </w:tcPr>
          <w:p w:rsidR="008A63B7" w:rsidRPr="00E510C4" w:rsidRDefault="001B5B8F" w:rsidP="008C53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</w:t>
            </w:r>
            <w:r w:rsidR="00582015">
              <w:rPr>
                <w:rFonts w:ascii="Arial" w:hAnsi="Arial" w:cs="Arial"/>
              </w:rPr>
              <w:t>2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Revisión de acciones y acuerdos pendientes.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Secretario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E83C13" w:rsidRPr="00E510C4" w:rsidRDefault="007146E2" w:rsidP="008C53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</w:t>
            </w:r>
            <w:r w:rsidR="00E83C13">
              <w:rPr>
                <w:rFonts w:ascii="Arial" w:hAnsi="Arial" w:cs="Arial"/>
              </w:rPr>
              <w:t>40</w:t>
            </w:r>
          </w:p>
        </w:tc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0:10</w:t>
            </w:r>
          </w:p>
        </w:tc>
        <w:tc>
          <w:tcPr>
            <w:tcW w:w="532" w:type="pct"/>
            <w:vAlign w:val="center"/>
          </w:tcPr>
          <w:p w:rsidR="008A63B7" w:rsidRPr="00E510C4" w:rsidRDefault="0020246B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</w:t>
            </w:r>
            <w:r w:rsidR="00582015">
              <w:rPr>
                <w:rFonts w:ascii="Arial" w:hAnsi="Arial" w:cs="Arial"/>
              </w:rPr>
              <w:t>04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Reporte general del proyecto.</w:t>
            </w:r>
          </w:p>
        </w:tc>
        <w:tc>
          <w:tcPr>
            <w:tcW w:w="825" w:type="pct"/>
            <w:vAlign w:val="center"/>
          </w:tcPr>
          <w:p w:rsidR="008A63B7" w:rsidRPr="008A63B7" w:rsidRDefault="007D79A5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</w:t>
            </w:r>
            <w:r w:rsidR="00E83C13">
              <w:rPr>
                <w:rFonts w:ascii="Arial" w:hAnsi="Arial" w:cs="Arial"/>
              </w:rPr>
              <w:t>50</w:t>
            </w:r>
          </w:p>
        </w:tc>
        <w:tc>
          <w:tcPr>
            <w:tcW w:w="532" w:type="pct"/>
            <w:vAlign w:val="center"/>
          </w:tcPr>
          <w:p w:rsidR="008A63B7" w:rsidRPr="00E510C4" w:rsidRDefault="008C5384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0:1</w:t>
            </w:r>
            <w:r w:rsidR="002317CC">
              <w:rPr>
                <w:rFonts w:ascii="Arial" w:hAnsi="Arial" w:cs="Arial"/>
              </w:rPr>
              <w:t>5</w:t>
            </w:r>
          </w:p>
        </w:tc>
        <w:tc>
          <w:tcPr>
            <w:tcW w:w="532" w:type="pct"/>
            <w:vAlign w:val="center"/>
          </w:tcPr>
          <w:p w:rsidR="008A63B7" w:rsidRPr="00E510C4" w:rsidRDefault="0020246B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</w:t>
            </w:r>
            <w:r w:rsidR="008C5384">
              <w:rPr>
                <w:rFonts w:ascii="Arial" w:hAnsi="Arial" w:cs="Arial"/>
              </w:rPr>
              <w:t>0</w:t>
            </w:r>
            <w:r w:rsidR="00582015">
              <w:rPr>
                <w:rFonts w:ascii="Arial" w:hAnsi="Arial" w:cs="Arial"/>
              </w:rPr>
              <w:t>4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Reporte individual de actividades.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Todos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E83C13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13:0</w:t>
            </w:r>
            <w:r w:rsidR="008C5384">
              <w:rPr>
                <w:rFonts w:ascii="Arial" w:hAnsi="Arial" w:cs="Arial"/>
              </w:rPr>
              <w:t>5</w:t>
            </w:r>
          </w:p>
        </w:tc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0:1</w:t>
            </w:r>
            <w:r w:rsidR="008C5384">
              <w:rPr>
                <w:rFonts w:ascii="Arial" w:hAnsi="Arial" w:cs="Arial"/>
              </w:rPr>
              <w:t>0</w:t>
            </w:r>
          </w:p>
        </w:tc>
        <w:tc>
          <w:tcPr>
            <w:tcW w:w="532" w:type="pct"/>
            <w:vAlign w:val="center"/>
          </w:tcPr>
          <w:p w:rsidR="008A63B7" w:rsidRPr="00E510C4" w:rsidRDefault="00B915DE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</w:t>
            </w:r>
            <w:r w:rsidR="00582015">
              <w:rPr>
                <w:rFonts w:ascii="Arial" w:hAnsi="Arial" w:cs="Arial"/>
              </w:rPr>
              <w:t>5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Seguimiento y actualización de riesgos.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E83C13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13:20</w:t>
            </w:r>
          </w:p>
        </w:tc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0:10</w:t>
            </w:r>
          </w:p>
        </w:tc>
        <w:tc>
          <w:tcPr>
            <w:tcW w:w="532" w:type="pct"/>
            <w:vAlign w:val="center"/>
          </w:tcPr>
          <w:p w:rsidR="008A63B7" w:rsidRPr="00E510C4" w:rsidRDefault="00B915DE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</w:t>
            </w:r>
            <w:r w:rsidR="00582015">
              <w:rPr>
                <w:rFonts w:ascii="Arial" w:hAnsi="Arial" w:cs="Arial"/>
              </w:rPr>
              <w:t>1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Asuntos generales.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E83C13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13:30</w:t>
            </w:r>
          </w:p>
        </w:tc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0:15</w:t>
            </w:r>
          </w:p>
        </w:tc>
        <w:tc>
          <w:tcPr>
            <w:tcW w:w="532" w:type="pct"/>
            <w:vAlign w:val="center"/>
          </w:tcPr>
          <w:p w:rsidR="008A63B7" w:rsidRPr="00E510C4" w:rsidRDefault="00B915DE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</w:t>
            </w:r>
            <w:r w:rsidR="008C5384">
              <w:rPr>
                <w:rFonts w:ascii="Arial" w:hAnsi="Arial" w:cs="Arial"/>
              </w:rPr>
              <w:t>0</w:t>
            </w:r>
            <w:r w:rsidR="00582015">
              <w:rPr>
                <w:rFonts w:ascii="Arial" w:hAnsi="Arial" w:cs="Arial"/>
              </w:rPr>
              <w:t>1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Lectura de acuerdos y acciones.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Secretario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  <w:b/>
              </w:rPr>
            </w:pPr>
            <w:r w:rsidRPr="00E510C4">
              <w:rPr>
                <w:rFonts w:ascii="Arial" w:hAnsi="Arial" w:cs="Arial"/>
                <w:b/>
              </w:rPr>
              <w:t>Totales</w:t>
            </w:r>
          </w:p>
        </w:tc>
        <w:tc>
          <w:tcPr>
            <w:tcW w:w="532" w:type="pct"/>
            <w:vAlign w:val="center"/>
          </w:tcPr>
          <w:p w:rsidR="008A63B7" w:rsidRPr="00E510C4" w:rsidRDefault="000275AE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</w:t>
            </w:r>
            <w:r w:rsidR="008C5384">
              <w:rPr>
                <w:rFonts w:ascii="Arial" w:hAnsi="Arial" w:cs="Arial"/>
              </w:rPr>
              <w:t>1</w:t>
            </w:r>
            <w:r w:rsidR="00955CE0">
              <w:rPr>
                <w:rFonts w:ascii="Arial" w:hAnsi="Arial" w:cs="Arial"/>
              </w:rPr>
              <w:t>0</w:t>
            </w:r>
          </w:p>
        </w:tc>
        <w:tc>
          <w:tcPr>
            <w:tcW w:w="532" w:type="pct"/>
            <w:vAlign w:val="center"/>
          </w:tcPr>
          <w:p w:rsidR="008A63B7" w:rsidRPr="00E510C4" w:rsidRDefault="00B915DE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</w:t>
            </w:r>
            <w:r w:rsidR="00582015">
              <w:rPr>
                <w:rFonts w:ascii="Arial" w:hAnsi="Arial" w:cs="Arial"/>
              </w:rPr>
              <w:t>18</w:t>
            </w:r>
          </w:p>
        </w:tc>
        <w:tc>
          <w:tcPr>
            <w:tcW w:w="2579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25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</w:tr>
    </w:tbl>
    <w:p w:rsidR="00BC4024" w:rsidRPr="00E510C4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ayout w:type="fixed"/>
        <w:tblLook w:val="04A0" w:firstRow="1" w:lastRow="0" w:firstColumn="1" w:lastColumn="0" w:noHBand="0" w:noVBand="1"/>
      </w:tblPr>
      <w:tblGrid>
        <w:gridCol w:w="4503"/>
        <w:gridCol w:w="1701"/>
        <w:gridCol w:w="1559"/>
        <w:gridCol w:w="850"/>
        <w:gridCol w:w="1575"/>
      </w:tblGrid>
      <w:tr w:rsidR="009F70DD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9F70DD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ACCIONES</w:t>
            </w:r>
          </w:p>
        </w:tc>
      </w:tr>
      <w:tr w:rsidR="00EF253F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40"/>
          <w:tblHeader/>
        </w:trPr>
        <w:tc>
          <w:tcPr>
            <w:tcW w:w="2210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Acción</w:t>
            </w:r>
          </w:p>
        </w:tc>
        <w:tc>
          <w:tcPr>
            <w:tcW w:w="83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Responsable</w:t>
            </w:r>
          </w:p>
        </w:tc>
        <w:tc>
          <w:tcPr>
            <w:tcW w:w="76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  <w:p w:rsidR="009F70DD" w:rsidRPr="00071E56" w:rsidRDefault="002B2B19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</w:t>
            </w:r>
            <w:r w:rsidR="009F70DD" w:rsidRPr="00071E56">
              <w:rPr>
                <w:rFonts w:ascii="Arial" w:hAnsi="Arial" w:cs="Arial"/>
              </w:rPr>
              <w:t>robable</w:t>
            </w:r>
          </w:p>
        </w:tc>
        <w:tc>
          <w:tcPr>
            <w:tcW w:w="1190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Status</w:t>
            </w:r>
          </w:p>
        </w:tc>
      </w:tr>
      <w:tr w:rsidR="00760F2E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2"/>
          <w:tblHeader/>
        </w:trPr>
        <w:tc>
          <w:tcPr>
            <w:tcW w:w="2210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Listo</w:t>
            </w:r>
          </w:p>
        </w:tc>
        <w:tc>
          <w:tcPr>
            <w:tcW w:w="773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</w:tc>
      </w:tr>
      <w:tr w:rsidR="00EF253F" w:rsidRPr="00E510C4" w:rsidTr="00810D5E">
        <w:trPr>
          <w:cantSplit/>
        </w:trPr>
        <w:tc>
          <w:tcPr>
            <w:tcW w:w="2210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285CA1" w:rsidP="00071E56">
            <w:pPr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Entregar el 75 % extra del prototipo de la aplicación móvil</w:t>
            </w:r>
          </w:p>
        </w:tc>
        <w:tc>
          <w:tcPr>
            <w:tcW w:w="83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D82351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JASS, LBPG</w:t>
            </w:r>
          </w:p>
        </w:tc>
        <w:tc>
          <w:tcPr>
            <w:tcW w:w="76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285CA1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1/ab</w:t>
            </w:r>
            <w:r w:rsidR="00D82351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il</w:t>
            </w:r>
            <w:r w:rsidR="00D82351">
              <w:rPr>
                <w:rFonts w:ascii="Arial" w:hAnsi="Arial" w:cs="Arial"/>
              </w:rPr>
              <w:t>/15</w:t>
            </w:r>
          </w:p>
        </w:tc>
        <w:tc>
          <w:tcPr>
            <w:tcW w:w="417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1105DC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1"/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="00FF1376">
              <w:rPr>
                <w:rFonts w:ascii="Arial" w:hAnsi="Arial" w:cs="Arial"/>
              </w:rPr>
            </w:r>
            <w:r w:rsidR="00FF1376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773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1105DC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B56A0F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B56A0F" w:rsidRPr="00E510C4">
              <w:rPr>
                <w:rFonts w:ascii="Arial" w:hAnsi="Arial" w:cs="Arial"/>
                <w:noProof/>
              </w:rPr>
              <w:t>[dd/mmm/aa]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</w:tr>
      <w:tr w:rsidR="00EF253F" w:rsidRPr="00E510C4" w:rsidTr="00071E56">
        <w:trPr>
          <w:cantSplit/>
        </w:trPr>
        <w:tc>
          <w:tcPr>
            <w:tcW w:w="2210" w:type="pct"/>
            <w:vAlign w:val="center"/>
          </w:tcPr>
          <w:p w:rsidR="004B113D" w:rsidRPr="00E510C4" w:rsidRDefault="00D82351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Trabajar en el plan de pruebas de integración</w:t>
            </w:r>
          </w:p>
        </w:tc>
        <w:tc>
          <w:tcPr>
            <w:tcW w:w="835" w:type="pct"/>
            <w:vAlign w:val="center"/>
          </w:tcPr>
          <w:p w:rsidR="004B113D" w:rsidRPr="00E510C4" w:rsidRDefault="00D82351" w:rsidP="0020246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FJAM, FERM</w:t>
            </w:r>
          </w:p>
        </w:tc>
        <w:tc>
          <w:tcPr>
            <w:tcW w:w="765" w:type="pct"/>
            <w:vAlign w:val="center"/>
          </w:tcPr>
          <w:p w:rsidR="004B113D" w:rsidRPr="00E510C4" w:rsidRDefault="00D82351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18/mar/15</w:t>
            </w:r>
          </w:p>
        </w:tc>
        <w:tc>
          <w:tcPr>
            <w:tcW w:w="417" w:type="pct"/>
            <w:vAlign w:val="center"/>
          </w:tcPr>
          <w:p w:rsidR="004B113D" w:rsidRPr="00E510C4" w:rsidRDefault="00285CA1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4B113D" w:rsidRPr="00E510C4" w:rsidRDefault="00285CA1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25/mar/15</w:t>
            </w:r>
          </w:p>
        </w:tc>
      </w:tr>
      <w:tr w:rsidR="00AA5BE3" w:rsidRPr="00E510C4" w:rsidTr="00071E56">
        <w:trPr>
          <w:cantSplit/>
        </w:trPr>
        <w:tc>
          <w:tcPr>
            <w:tcW w:w="2210" w:type="pct"/>
            <w:vAlign w:val="center"/>
          </w:tcPr>
          <w:p w:rsidR="00AA5BE3" w:rsidRDefault="00AA5BE3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prototipo de la base de datos del sistema.</w:t>
            </w:r>
          </w:p>
        </w:tc>
        <w:tc>
          <w:tcPr>
            <w:tcW w:w="835" w:type="pct"/>
            <w:vAlign w:val="center"/>
          </w:tcPr>
          <w:p w:rsidR="00AA5BE3" w:rsidRDefault="00AA5BE3" w:rsidP="0020246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FJAM, FERM</w:t>
            </w:r>
          </w:p>
        </w:tc>
        <w:tc>
          <w:tcPr>
            <w:tcW w:w="765" w:type="pct"/>
            <w:vAlign w:val="center"/>
          </w:tcPr>
          <w:p w:rsidR="00AA5BE3" w:rsidRDefault="00570734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A5BE3">
              <w:rPr>
                <w:rFonts w:ascii="Arial" w:hAnsi="Arial" w:cs="Arial"/>
              </w:rPr>
              <w:t>/mar/15</w:t>
            </w:r>
          </w:p>
        </w:tc>
        <w:tc>
          <w:tcPr>
            <w:tcW w:w="417" w:type="pct"/>
            <w:vAlign w:val="center"/>
          </w:tcPr>
          <w:p w:rsidR="00AA5BE3" w:rsidRDefault="00AA5BE3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AA5BE3" w:rsidRDefault="00AA5BE3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  <w:noProof/>
              </w:rPr>
              <w:t>[dd/mmm/aa]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</w:tr>
      <w:tr w:rsidR="00570734" w:rsidRPr="00E510C4" w:rsidTr="00071E56">
        <w:trPr>
          <w:cantSplit/>
        </w:trPr>
        <w:tc>
          <w:tcPr>
            <w:tcW w:w="2210" w:type="pct"/>
            <w:vAlign w:val="center"/>
          </w:tcPr>
          <w:p w:rsidR="00570734" w:rsidRDefault="00570734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Junta con el cliente a las 5 p.m. En ingeniería civil.</w:t>
            </w:r>
          </w:p>
        </w:tc>
        <w:tc>
          <w:tcPr>
            <w:tcW w:w="835" w:type="pct"/>
            <w:vAlign w:val="center"/>
          </w:tcPr>
          <w:p w:rsidR="00570734" w:rsidRDefault="00570734" w:rsidP="0020246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</w:t>
            </w:r>
          </w:p>
        </w:tc>
        <w:tc>
          <w:tcPr>
            <w:tcW w:w="765" w:type="pct"/>
            <w:vAlign w:val="center"/>
          </w:tcPr>
          <w:p w:rsidR="00570734" w:rsidRDefault="00570734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17/abril/15</w:t>
            </w:r>
          </w:p>
        </w:tc>
        <w:tc>
          <w:tcPr>
            <w:tcW w:w="417" w:type="pct"/>
            <w:vAlign w:val="center"/>
          </w:tcPr>
          <w:p w:rsidR="00570734" w:rsidRDefault="00570734" w:rsidP="006A00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570734" w:rsidRDefault="00570734" w:rsidP="006A00AF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  <w:noProof/>
              </w:rPr>
              <w:t>[dd/mmm/aa]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</w:tr>
    </w:tbl>
    <w:p w:rsidR="00BC4024" w:rsidRDefault="00BC4024" w:rsidP="004411FC">
      <w:pPr>
        <w:rPr>
          <w:rFonts w:ascii="Arial" w:hAnsi="Arial" w:cs="Arial"/>
        </w:rPr>
      </w:pPr>
    </w:p>
    <w:p w:rsidR="00DF0E44" w:rsidRDefault="00DF0E44" w:rsidP="004411FC">
      <w:pPr>
        <w:rPr>
          <w:rFonts w:ascii="Arial" w:hAnsi="Arial" w:cs="Arial"/>
        </w:rPr>
      </w:pPr>
    </w:p>
    <w:p w:rsidR="00DF0E44" w:rsidRDefault="00DF0E44" w:rsidP="004411FC">
      <w:pPr>
        <w:rPr>
          <w:rFonts w:ascii="Arial" w:hAnsi="Arial" w:cs="Arial"/>
        </w:rPr>
      </w:pPr>
    </w:p>
    <w:p w:rsidR="00DF0E44" w:rsidRPr="00E510C4" w:rsidRDefault="00DF0E4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906"/>
        <w:gridCol w:w="2282"/>
      </w:tblGrid>
      <w:tr w:rsidR="001163F0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ACUERDOS</w:t>
            </w:r>
          </w:p>
        </w:tc>
      </w:tr>
      <w:tr w:rsidR="001163F0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88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486D18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Acuerdo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9F70DD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Involucrados</w:t>
            </w:r>
          </w:p>
        </w:tc>
      </w:tr>
      <w:tr w:rsidR="001163F0" w:rsidRPr="00E510C4" w:rsidTr="00810D5E">
        <w:trPr>
          <w:cantSplit/>
        </w:trPr>
        <w:tc>
          <w:tcPr>
            <w:tcW w:w="388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285CA1" w:rsidP="00AB45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generó un 25 % del prototipo de la aplicación móvil. En las acciones se trata el tema del 75%  restante.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E83C13" w:rsidP="00071E56">
            <w:pPr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TODOS</w:t>
            </w:r>
          </w:p>
        </w:tc>
      </w:tr>
      <w:tr w:rsidR="00E83C13" w:rsidRPr="00E510C4" w:rsidTr="00071E56">
        <w:trPr>
          <w:cantSplit/>
        </w:trPr>
        <w:tc>
          <w:tcPr>
            <w:tcW w:w="3880" w:type="pct"/>
            <w:vAlign w:val="center"/>
          </w:tcPr>
          <w:p w:rsidR="00E83C13" w:rsidRDefault="00E83C13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del diagrama entidad relación</w:t>
            </w:r>
          </w:p>
        </w:tc>
        <w:tc>
          <w:tcPr>
            <w:tcW w:w="1120" w:type="pct"/>
            <w:vAlign w:val="center"/>
          </w:tcPr>
          <w:p w:rsidR="00E83C13" w:rsidRDefault="00E83C13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  <w:tr w:rsidR="00D82351" w:rsidRPr="00E510C4" w:rsidTr="00071E56">
        <w:trPr>
          <w:cantSplit/>
        </w:trPr>
        <w:tc>
          <w:tcPr>
            <w:tcW w:w="3880" w:type="pct"/>
            <w:vAlign w:val="center"/>
          </w:tcPr>
          <w:p w:rsidR="00D82351" w:rsidRDefault="00D82351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Revisar servicio social (primer reporte)</w:t>
            </w:r>
          </w:p>
        </w:tc>
        <w:tc>
          <w:tcPr>
            <w:tcW w:w="1120" w:type="pct"/>
            <w:vAlign w:val="center"/>
          </w:tcPr>
          <w:p w:rsidR="00D82351" w:rsidRDefault="00D82351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</w:tbl>
    <w:p w:rsidR="004411FC" w:rsidRPr="00E510C4" w:rsidRDefault="004411FC" w:rsidP="004411FC">
      <w:pPr>
        <w:rPr>
          <w:rFonts w:ascii="Arial" w:hAnsi="Arial" w:cs="Arial"/>
        </w:rPr>
      </w:pPr>
    </w:p>
    <w:p w:rsidR="00D802FA" w:rsidRDefault="00D802FA" w:rsidP="004411FC">
      <w:pPr>
        <w:rPr>
          <w:rFonts w:ascii="Arial" w:hAnsi="Arial" w:cs="Arial"/>
        </w:rPr>
      </w:pPr>
    </w:p>
    <w:tbl>
      <w:tblPr>
        <w:tblStyle w:val="UPIIZ1"/>
        <w:tblpPr w:leftFromText="141" w:rightFromText="141" w:vertAnchor="text" w:horzAnchor="margin" w:tblpY="399"/>
        <w:tblW w:w="5000" w:type="pct"/>
        <w:tblLook w:val="04A0" w:firstRow="1" w:lastRow="0" w:firstColumn="1" w:lastColumn="0" w:noHBand="0" w:noVBand="1"/>
      </w:tblPr>
      <w:tblGrid>
        <w:gridCol w:w="10188"/>
      </w:tblGrid>
      <w:tr w:rsidR="00F80E59" w:rsidRPr="00E510C4" w:rsidTr="00F80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F80E59" w:rsidRPr="00E510C4" w:rsidRDefault="00F80E59" w:rsidP="00F80E59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RESUMEN</w:t>
            </w:r>
          </w:p>
        </w:tc>
      </w:tr>
      <w:tr w:rsidR="00F80E59" w:rsidRPr="00E510C4" w:rsidTr="00F80E59">
        <w:tc>
          <w:tcPr>
            <w:tcW w:w="5000" w:type="pct"/>
            <w:vAlign w:val="center"/>
          </w:tcPr>
          <w:p w:rsidR="00B915DE" w:rsidRPr="00E510C4" w:rsidRDefault="00AA5BE3" w:rsidP="00F80E5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Miércoles siguiente se entrega el prototipo móvil, durante la junta de estatus y el avance de la base de datos.</w:t>
            </w:r>
          </w:p>
        </w:tc>
      </w:tr>
    </w:tbl>
    <w:p w:rsidR="00F80E59" w:rsidRPr="00E510C4" w:rsidRDefault="00F80E59" w:rsidP="004411FC">
      <w:pPr>
        <w:rPr>
          <w:rFonts w:ascii="Arial" w:hAnsi="Arial" w:cs="Arial"/>
        </w:rPr>
      </w:pPr>
    </w:p>
    <w:sectPr w:rsidR="00F80E59" w:rsidRPr="00E510C4" w:rsidSect="00253E62">
      <w:headerReference w:type="default" r:id="rId9"/>
      <w:footerReference w:type="default" r:id="rId10"/>
      <w:pgSz w:w="12240" w:h="15840"/>
      <w:pgMar w:top="1985" w:right="1134" w:bottom="1701" w:left="1134" w:header="504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376" w:rsidRDefault="00FF1376">
      <w:r>
        <w:separator/>
      </w:r>
    </w:p>
  </w:endnote>
  <w:endnote w:type="continuationSeparator" w:id="0">
    <w:p w:rsidR="00FF1376" w:rsidRDefault="00FF1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5A0" w:rsidRDefault="002875A0" w:rsidP="00B70621">
    <w:pPr>
      <w:ind w:left="-142" w:right="-376"/>
    </w:pPr>
  </w:p>
  <w:tbl>
    <w:tblPr>
      <w:tblStyle w:val="Tablaconcuadrcula"/>
      <w:tblW w:w="0" w:type="auto"/>
      <w:tblBorders>
        <w:top w:val="single" w:sz="8" w:space="0" w:color="632423" w:themeColor="accent2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056"/>
      <w:gridCol w:w="5056"/>
    </w:tblGrid>
    <w:tr w:rsidR="002875A0" w:rsidRPr="00071E56" w:rsidTr="00071E56">
      <w:tc>
        <w:tcPr>
          <w:tcW w:w="5056" w:type="dxa"/>
          <w:vAlign w:val="center"/>
        </w:tcPr>
        <w:p w:rsidR="002875A0" w:rsidRPr="00071E56" w:rsidRDefault="007B3578" w:rsidP="00DD4414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 w:rsidRPr="00071E56">
            <w:rPr>
              <w:rFonts w:ascii="Arial" w:hAnsi="Arial" w:cs="Arial"/>
              <w:sz w:val="20"/>
              <w:szCs w:val="20"/>
            </w:rPr>
            <w:t>[</w:t>
          </w:r>
          <w:r w:rsidR="00DD4414">
            <w:rPr>
              <w:rFonts w:ascii="Arial" w:hAnsi="Arial" w:cs="Arial"/>
              <w:sz w:val="20"/>
              <w:szCs w:val="20"/>
            </w:rPr>
            <w:t>Sistema para nutrición</w:t>
          </w:r>
          <w:r w:rsidRPr="00071E56">
            <w:rPr>
              <w:rFonts w:ascii="Arial" w:hAnsi="Arial" w:cs="Arial"/>
              <w:sz w:val="20"/>
              <w:szCs w:val="20"/>
            </w:rPr>
            <w:t>]</w:t>
          </w:r>
        </w:p>
      </w:tc>
      <w:tc>
        <w:tcPr>
          <w:tcW w:w="5056" w:type="dxa"/>
          <w:vAlign w:val="center"/>
        </w:tcPr>
        <w:p w:rsidR="002875A0" w:rsidRPr="00071E56" w:rsidRDefault="001105DC" w:rsidP="00071E56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570734">
            <w:rPr>
              <w:rStyle w:val="nmpg"/>
              <w:rFonts w:ascii="Arial" w:hAnsi="Arial" w:cs="Arial"/>
              <w:noProof/>
              <w:sz w:val="20"/>
              <w:szCs w:val="20"/>
            </w:rPr>
            <w:t>1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570734">
            <w:rPr>
              <w:rStyle w:val="nmpg"/>
              <w:rFonts w:ascii="Arial" w:hAnsi="Arial" w:cs="Arial"/>
              <w:noProof/>
              <w:sz w:val="20"/>
              <w:szCs w:val="20"/>
            </w:rPr>
            <w:t>2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:rsidR="007B3578" w:rsidRPr="00071E56" w:rsidRDefault="007B3578" w:rsidP="00071E56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E370D6">
            <w:rPr>
              <w:rFonts w:ascii="Arial" w:hAnsi="Arial" w:cs="Arial"/>
              <w:sz w:val="12"/>
              <w:szCs w:val="20"/>
            </w:rPr>
            <w:t>ptll.</w:t>
          </w:r>
          <w:r w:rsidR="00E370D6">
            <w:rPr>
              <w:rFonts w:ascii="Arial" w:hAnsi="Arial" w:cs="Arial"/>
              <w:sz w:val="12"/>
              <w:szCs w:val="20"/>
            </w:rPr>
            <w:t>1.</w:t>
          </w:r>
          <w:r w:rsidR="00270E84" w:rsidRPr="00E370D6">
            <w:rPr>
              <w:rFonts w:ascii="Arial" w:hAnsi="Arial" w:cs="Arial"/>
              <w:sz w:val="12"/>
              <w:szCs w:val="20"/>
            </w:rPr>
            <w:t>0</w:t>
          </w:r>
          <w:r w:rsidR="006137E6" w:rsidRPr="00E370D6">
            <w:rPr>
              <w:rFonts w:ascii="Arial" w:hAnsi="Arial" w:cs="Arial"/>
              <w:sz w:val="12"/>
              <w:szCs w:val="20"/>
            </w:rPr>
            <w:t>.</w:t>
          </w:r>
          <w:r w:rsidR="00270E84" w:rsidRPr="00E370D6">
            <w:rPr>
              <w:rFonts w:ascii="Arial" w:hAnsi="Arial" w:cs="Arial"/>
              <w:sz w:val="12"/>
              <w:szCs w:val="20"/>
            </w:rPr>
            <w:t>0</w:t>
          </w:r>
        </w:p>
      </w:tc>
    </w:tr>
  </w:tbl>
  <w:p w:rsidR="002875A0" w:rsidRPr="000E257B" w:rsidRDefault="002875A0" w:rsidP="007B3578">
    <w:pPr>
      <w:pStyle w:val="Piedepgin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376" w:rsidRDefault="00FF1376">
      <w:r>
        <w:separator/>
      </w:r>
    </w:p>
  </w:footnote>
  <w:footnote w:type="continuationSeparator" w:id="0">
    <w:p w:rsidR="00FF1376" w:rsidRDefault="00FF13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8" w:space="0" w:color="632423" w:themeColor="accent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8"/>
      <w:gridCol w:w="7570"/>
      <w:gridCol w:w="1510"/>
    </w:tblGrid>
    <w:tr w:rsidR="00270E84" w:rsidTr="00270E84">
      <w:tc>
        <w:tcPr>
          <w:tcW w:w="544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521335" cy="887095"/>
                <wp:effectExtent l="19050" t="0" r="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Pr="005666B9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:rsidR="00270E84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</w:t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</w:t>
          </w:r>
          <w:r w:rsidRPr="005666B9">
            <w:rPr>
              <w:rFonts w:ascii="Arial" w:hAnsi="Arial" w:cs="Arial"/>
              <w:sz w:val="20"/>
              <w:szCs w:val="20"/>
              <w:lang w:val="es-ES"/>
            </w:rPr>
            <w:t>Zacatecas</w:t>
          </w:r>
        </w:p>
        <w:p w:rsidR="00270E84" w:rsidRPr="00270E84" w:rsidRDefault="00134228" w:rsidP="00134228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>
            <w:rPr>
              <w:rFonts w:ascii="Arial" w:hAnsi="Arial" w:cs="Arial"/>
              <w:sz w:val="20"/>
              <w:szCs w:val="20"/>
              <w:lang w:val="es-ES"/>
            </w:rPr>
            <w:t>Centro de Desarrollo de Software</w:t>
          </w:r>
        </w:p>
        <w:p w:rsidR="00270E84" w:rsidRDefault="00270E84" w:rsidP="00E370D6">
          <w:pPr>
            <w:jc w:val="center"/>
            <w:rPr>
              <w:b/>
              <w:sz w:val="26"/>
              <w:szCs w:val="26"/>
            </w:rPr>
          </w:pPr>
          <w:r w:rsidRPr="00270E84">
            <w:rPr>
              <w:rFonts w:ascii="Arial" w:hAnsi="Arial" w:cs="Arial"/>
              <w:sz w:val="20"/>
              <w:szCs w:val="20"/>
              <w:lang w:val="es-ES"/>
            </w:rPr>
            <w:t xml:space="preserve">Minuta de junta de </w:t>
          </w:r>
          <w:r w:rsidR="00E370D6">
            <w:rPr>
              <w:rFonts w:ascii="Arial" w:hAnsi="Arial" w:cs="Arial"/>
              <w:sz w:val="20"/>
              <w:szCs w:val="20"/>
              <w:lang w:val="es-ES"/>
            </w:rPr>
            <w:t>estatus</w:t>
          </w:r>
        </w:p>
      </w:tc>
      <w:tc>
        <w:tcPr>
          <w:tcW w:w="741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893445" cy="907415"/>
                <wp:effectExtent l="19050" t="0" r="1905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75BB1" w:rsidRDefault="00675BB1" w:rsidP="00270E84">
    <w:pPr>
      <w:pStyle w:val="Encabezado"/>
      <w:ind w:right="-376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F1879"/>
    <w:multiLevelType w:val="hybridMultilevel"/>
    <w:tmpl w:val="981AA5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B7900"/>
    <w:multiLevelType w:val="multilevel"/>
    <w:tmpl w:val="434AFC6A"/>
    <w:lvl w:ilvl="0">
      <w:start w:val="1"/>
      <w:numFmt w:val="decimal"/>
      <w:pStyle w:val="1ti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ti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ti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3DD40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187F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0F3CB5"/>
    <w:multiLevelType w:val="hybridMultilevel"/>
    <w:tmpl w:val="65D06D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0C718D"/>
    <w:multiLevelType w:val="multilevel"/>
    <w:tmpl w:val="8E2CA9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569"/>
        </w:tabs>
        <w:ind w:left="1569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3AF7D8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94275F5"/>
    <w:multiLevelType w:val="multilevel"/>
    <w:tmpl w:val="9640AD7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5A2D36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6ED67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81368D"/>
    <w:multiLevelType w:val="hybridMultilevel"/>
    <w:tmpl w:val="05C6F9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1B21B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F391051"/>
    <w:multiLevelType w:val="multilevel"/>
    <w:tmpl w:val="2B744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4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11"/>
  </w:num>
  <w:num w:numId="10">
    <w:abstractNumId w:val="2"/>
  </w:num>
  <w:num w:numId="11">
    <w:abstractNumId w:val="8"/>
  </w:num>
  <w:num w:numId="12">
    <w:abstractNumId w:val="10"/>
  </w:num>
  <w:num w:numId="1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6E2"/>
    <w:rsid w:val="000069FF"/>
    <w:rsid w:val="00017855"/>
    <w:rsid w:val="000225B5"/>
    <w:rsid w:val="000275AE"/>
    <w:rsid w:val="00027B86"/>
    <w:rsid w:val="00030618"/>
    <w:rsid w:val="00031347"/>
    <w:rsid w:val="00040E2C"/>
    <w:rsid w:val="00042DA8"/>
    <w:rsid w:val="000511EA"/>
    <w:rsid w:val="00054089"/>
    <w:rsid w:val="00061359"/>
    <w:rsid w:val="000622BD"/>
    <w:rsid w:val="00071E56"/>
    <w:rsid w:val="00081E76"/>
    <w:rsid w:val="000A7347"/>
    <w:rsid w:val="000B3E13"/>
    <w:rsid w:val="000B703A"/>
    <w:rsid w:val="000C07A8"/>
    <w:rsid w:val="000C7C9F"/>
    <w:rsid w:val="000D5C77"/>
    <w:rsid w:val="000E257B"/>
    <w:rsid w:val="000E293A"/>
    <w:rsid w:val="000E5E96"/>
    <w:rsid w:val="00100C9F"/>
    <w:rsid w:val="00105102"/>
    <w:rsid w:val="001105DC"/>
    <w:rsid w:val="00114A47"/>
    <w:rsid w:val="001163F0"/>
    <w:rsid w:val="00122B02"/>
    <w:rsid w:val="00124511"/>
    <w:rsid w:val="001272FE"/>
    <w:rsid w:val="00134228"/>
    <w:rsid w:val="00146CF0"/>
    <w:rsid w:val="00150242"/>
    <w:rsid w:val="00172412"/>
    <w:rsid w:val="00176A16"/>
    <w:rsid w:val="00181870"/>
    <w:rsid w:val="001975E5"/>
    <w:rsid w:val="001A4F43"/>
    <w:rsid w:val="001A74AC"/>
    <w:rsid w:val="001B1EAA"/>
    <w:rsid w:val="001B5B8F"/>
    <w:rsid w:val="001C50CC"/>
    <w:rsid w:val="001C610E"/>
    <w:rsid w:val="001E525A"/>
    <w:rsid w:val="001E6A14"/>
    <w:rsid w:val="001F0E79"/>
    <w:rsid w:val="00201169"/>
    <w:rsid w:val="0020246B"/>
    <w:rsid w:val="002317CC"/>
    <w:rsid w:val="00253E62"/>
    <w:rsid w:val="0026011B"/>
    <w:rsid w:val="00262215"/>
    <w:rsid w:val="0026238F"/>
    <w:rsid w:val="00270E84"/>
    <w:rsid w:val="00271CB7"/>
    <w:rsid w:val="00272BA4"/>
    <w:rsid w:val="002760B4"/>
    <w:rsid w:val="002803C0"/>
    <w:rsid w:val="00285CA1"/>
    <w:rsid w:val="00286849"/>
    <w:rsid w:val="002875A0"/>
    <w:rsid w:val="002A55FB"/>
    <w:rsid w:val="002A5E64"/>
    <w:rsid w:val="002B0BE2"/>
    <w:rsid w:val="002B2B19"/>
    <w:rsid w:val="002B63EE"/>
    <w:rsid w:val="002E1B6C"/>
    <w:rsid w:val="002E2138"/>
    <w:rsid w:val="002E4736"/>
    <w:rsid w:val="002F148F"/>
    <w:rsid w:val="0030526D"/>
    <w:rsid w:val="003135E4"/>
    <w:rsid w:val="00321BDF"/>
    <w:rsid w:val="00326961"/>
    <w:rsid w:val="00333560"/>
    <w:rsid w:val="00340688"/>
    <w:rsid w:val="00363A09"/>
    <w:rsid w:val="00371398"/>
    <w:rsid w:val="00372832"/>
    <w:rsid w:val="00391683"/>
    <w:rsid w:val="003928E4"/>
    <w:rsid w:val="00394100"/>
    <w:rsid w:val="0039610D"/>
    <w:rsid w:val="003A549F"/>
    <w:rsid w:val="003A5F5A"/>
    <w:rsid w:val="003C001C"/>
    <w:rsid w:val="003C2437"/>
    <w:rsid w:val="003C24DC"/>
    <w:rsid w:val="003D177F"/>
    <w:rsid w:val="003D211F"/>
    <w:rsid w:val="003D686D"/>
    <w:rsid w:val="003F4F5F"/>
    <w:rsid w:val="004067AB"/>
    <w:rsid w:val="0041517F"/>
    <w:rsid w:val="004279FF"/>
    <w:rsid w:val="0044110E"/>
    <w:rsid w:val="004411FC"/>
    <w:rsid w:val="004432E5"/>
    <w:rsid w:val="0044373E"/>
    <w:rsid w:val="00450F57"/>
    <w:rsid w:val="00454012"/>
    <w:rsid w:val="00456A7F"/>
    <w:rsid w:val="00465D38"/>
    <w:rsid w:val="00476195"/>
    <w:rsid w:val="00477622"/>
    <w:rsid w:val="00481FB2"/>
    <w:rsid w:val="00486D18"/>
    <w:rsid w:val="00491461"/>
    <w:rsid w:val="004933FE"/>
    <w:rsid w:val="004B113D"/>
    <w:rsid w:val="004C35E8"/>
    <w:rsid w:val="004C5788"/>
    <w:rsid w:val="004D0CC1"/>
    <w:rsid w:val="004D1273"/>
    <w:rsid w:val="004D7918"/>
    <w:rsid w:val="00511173"/>
    <w:rsid w:val="00513ADE"/>
    <w:rsid w:val="00515DE8"/>
    <w:rsid w:val="0052426E"/>
    <w:rsid w:val="00536016"/>
    <w:rsid w:val="00550AD1"/>
    <w:rsid w:val="00555B22"/>
    <w:rsid w:val="005578FA"/>
    <w:rsid w:val="00563121"/>
    <w:rsid w:val="0056400C"/>
    <w:rsid w:val="005666B9"/>
    <w:rsid w:val="00570734"/>
    <w:rsid w:val="00580B2A"/>
    <w:rsid w:val="0058142D"/>
    <w:rsid w:val="00582015"/>
    <w:rsid w:val="0058485C"/>
    <w:rsid w:val="005931FC"/>
    <w:rsid w:val="005A65EB"/>
    <w:rsid w:val="005D382E"/>
    <w:rsid w:val="005D4E78"/>
    <w:rsid w:val="005E60D1"/>
    <w:rsid w:val="00605F7B"/>
    <w:rsid w:val="006137E6"/>
    <w:rsid w:val="006301DA"/>
    <w:rsid w:val="006305D6"/>
    <w:rsid w:val="0063197D"/>
    <w:rsid w:val="00635F43"/>
    <w:rsid w:val="006449DC"/>
    <w:rsid w:val="00644C08"/>
    <w:rsid w:val="006467BB"/>
    <w:rsid w:val="00675BB1"/>
    <w:rsid w:val="00683E9C"/>
    <w:rsid w:val="00695C1B"/>
    <w:rsid w:val="006B61E0"/>
    <w:rsid w:val="006D0F07"/>
    <w:rsid w:val="006D3AC1"/>
    <w:rsid w:val="006F55FF"/>
    <w:rsid w:val="006F7BC7"/>
    <w:rsid w:val="0070452C"/>
    <w:rsid w:val="00705C8E"/>
    <w:rsid w:val="0071118B"/>
    <w:rsid w:val="007146E2"/>
    <w:rsid w:val="0072165A"/>
    <w:rsid w:val="00731A20"/>
    <w:rsid w:val="007337EF"/>
    <w:rsid w:val="007375B1"/>
    <w:rsid w:val="00740F88"/>
    <w:rsid w:val="00744D13"/>
    <w:rsid w:val="00746167"/>
    <w:rsid w:val="00746A5F"/>
    <w:rsid w:val="00753C4B"/>
    <w:rsid w:val="007549F0"/>
    <w:rsid w:val="00760F2E"/>
    <w:rsid w:val="00762E0D"/>
    <w:rsid w:val="00773D5E"/>
    <w:rsid w:val="0077787C"/>
    <w:rsid w:val="007839BA"/>
    <w:rsid w:val="0079432D"/>
    <w:rsid w:val="00796AA0"/>
    <w:rsid w:val="00797F8A"/>
    <w:rsid w:val="007B12E5"/>
    <w:rsid w:val="007B3578"/>
    <w:rsid w:val="007D79A5"/>
    <w:rsid w:val="007F4E52"/>
    <w:rsid w:val="00810D5E"/>
    <w:rsid w:val="00813055"/>
    <w:rsid w:val="008259DC"/>
    <w:rsid w:val="00832215"/>
    <w:rsid w:val="00840704"/>
    <w:rsid w:val="0084267C"/>
    <w:rsid w:val="00846734"/>
    <w:rsid w:val="00884B96"/>
    <w:rsid w:val="008861AC"/>
    <w:rsid w:val="008871A2"/>
    <w:rsid w:val="00891910"/>
    <w:rsid w:val="0089445D"/>
    <w:rsid w:val="008A63B7"/>
    <w:rsid w:val="008A68BF"/>
    <w:rsid w:val="008C2AA5"/>
    <w:rsid w:val="008C3F7E"/>
    <w:rsid w:val="008C5384"/>
    <w:rsid w:val="008C7C28"/>
    <w:rsid w:val="008D0984"/>
    <w:rsid w:val="008D3B09"/>
    <w:rsid w:val="008E682A"/>
    <w:rsid w:val="008F04CF"/>
    <w:rsid w:val="008F6521"/>
    <w:rsid w:val="009017A9"/>
    <w:rsid w:val="009017D7"/>
    <w:rsid w:val="009030EA"/>
    <w:rsid w:val="009120FF"/>
    <w:rsid w:val="00916DFD"/>
    <w:rsid w:val="009310EC"/>
    <w:rsid w:val="00933CE5"/>
    <w:rsid w:val="00941873"/>
    <w:rsid w:val="00943413"/>
    <w:rsid w:val="00943F19"/>
    <w:rsid w:val="0094591C"/>
    <w:rsid w:val="00953012"/>
    <w:rsid w:val="00955CE0"/>
    <w:rsid w:val="00970832"/>
    <w:rsid w:val="009801D3"/>
    <w:rsid w:val="00983FEE"/>
    <w:rsid w:val="0099506E"/>
    <w:rsid w:val="009A0667"/>
    <w:rsid w:val="009B56B9"/>
    <w:rsid w:val="009C35B5"/>
    <w:rsid w:val="009E41FD"/>
    <w:rsid w:val="009F063B"/>
    <w:rsid w:val="009F6A79"/>
    <w:rsid w:val="009F70DD"/>
    <w:rsid w:val="00A1611F"/>
    <w:rsid w:val="00A573A8"/>
    <w:rsid w:val="00A77B50"/>
    <w:rsid w:val="00A77C8C"/>
    <w:rsid w:val="00A85481"/>
    <w:rsid w:val="00A86211"/>
    <w:rsid w:val="00A9452C"/>
    <w:rsid w:val="00A9569D"/>
    <w:rsid w:val="00A97623"/>
    <w:rsid w:val="00AA1852"/>
    <w:rsid w:val="00AA5BE3"/>
    <w:rsid w:val="00AA633C"/>
    <w:rsid w:val="00AA6366"/>
    <w:rsid w:val="00AB457E"/>
    <w:rsid w:val="00AD0E4C"/>
    <w:rsid w:val="00AD345B"/>
    <w:rsid w:val="00AE3F01"/>
    <w:rsid w:val="00AF7810"/>
    <w:rsid w:val="00B2519D"/>
    <w:rsid w:val="00B30F1E"/>
    <w:rsid w:val="00B31AFF"/>
    <w:rsid w:val="00B33635"/>
    <w:rsid w:val="00B56A0F"/>
    <w:rsid w:val="00B66BA0"/>
    <w:rsid w:val="00B674D9"/>
    <w:rsid w:val="00B70621"/>
    <w:rsid w:val="00B74E27"/>
    <w:rsid w:val="00B75463"/>
    <w:rsid w:val="00B776B2"/>
    <w:rsid w:val="00B83D2B"/>
    <w:rsid w:val="00B915DE"/>
    <w:rsid w:val="00B97F00"/>
    <w:rsid w:val="00BC4024"/>
    <w:rsid w:val="00BE2282"/>
    <w:rsid w:val="00BE35B9"/>
    <w:rsid w:val="00BE6EF4"/>
    <w:rsid w:val="00BE7975"/>
    <w:rsid w:val="00BF62F0"/>
    <w:rsid w:val="00C0747A"/>
    <w:rsid w:val="00C1412B"/>
    <w:rsid w:val="00C2558E"/>
    <w:rsid w:val="00C32E1D"/>
    <w:rsid w:val="00C33EB3"/>
    <w:rsid w:val="00C351F6"/>
    <w:rsid w:val="00C51FF5"/>
    <w:rsid w:val="00C54C30"/>
    <w:rsid w:val="00C745D1"/>
    <w:rsid w:val="00C76C3B"/>
    <w:rsid w:val="00CB079E"/>
    <w:rsid w:val="00CB07ED"/>
    <w:rsid w:val="00CB2A0F"/>
    <w:rsid w:val="00CD0B25"/>
    <w:rsid w:val="00CD1A37"/>
    <w:rsid w:val="00CD22D5"/>
    <w:rsid w:val="00CE2C61"/>
    <w:rsid w:val="00CE3B8A"/>
    <w:rsid w:val="00CE4786"/>
    <w:rsid w:val="00CF1B3F"/>
    <w:rsid w:val="00D0524E"/>
    <w:rsid w:val="00D237B3"/>
    <w:rsid w:val="00D329FE"/>
    <w:rsid w:val="00D43857"/>
    <w:rsid w:val="00D53B58"/>
    <w:rsid w:val="00D746A9"/>
    <w:rsid w:val="00D802FA"/>
    <w:rsid w:val="00D82351"/>
    <w:rsid w:val="00D85B0E"/>
    <w:rsid w:val="00D91714"/>
    <w:rsid w:val="00D9296E"/>
    <w:rsid w:val="00DA47D4"/>
    <w:rsid w:val="00DA71FD"/>
    <w:rsid w:val="00DC1249"/>
    <w:rsid w:val="00DC4205"/>
    <w:rsid w:val="00DD4414"/>
    <w:rsid w:val="00DE0825"/>
    <w:rsid w:val="00DF0116"/>
    <w:rsid w:val="00DF0E44"/>
    <w:rsid w:val="00E03EB2"/>
    <w:rsid w:val="00E05D67"/>
    <w:rsid w:val="00E1685B"/>
    <w:rsid w:val="00E218A8"/>
    <w:rsid w:val="00E32224"/>
    <w:rsid w:val="00E370D6"/>
    <w:rsid w:val="00E428F8"/>
    <w:rsid w:val="00E510C4"/>
    <w:rsid w:val="00E51953"/>
    <w:rsid w:val="00E6006A"/>
    <w:rsid w:val="00E614E4"/>
    <w:rsid w:val="00E72FB1"/>
    <w:rsid w:val="00E83C13"/>
    <w:rsid w:val="00E93310"/>
    <w:rsid w:val="00EA3DEB"/>
    <w:rsid w:val="00EC1702"/>
    <w:rsid w:val="00EC5EF3"/>
    <w:rsid w:val="00ED3E85"/>
    <w:rsid w:val="00EF253F"/>
    <w:rsid w:val="00EF2EA5"/>
    <w:rsid w:val="00EF599A"/>
    <w:rsid w:val="00F05668"/>
    <w:rsid w:val="00F10279"/>
    <w:rsid w:val="00F13D8E"/>
    <w:rsid w:val="00F233AC"/>
    <w:rsid w:val="00F269AD"/>
    <w:rsid w:val="00F3731F"/>
    <w:rsid w:val="00F40C63"/>
    <w:rsid w:val="00F527D7"/>
    <w:rsid w:val="00F70371"/>
    <w:rsid w:val="00F70ED8"/>
    <w:rsid w:val="00F72CEE"/>
    <w:rsid w:val="00F75748"/>
    <w:rsid w:val="00F760CA"/>
    <w:rsid w:val="00F80E59"/>
    <w:rsid w:val="00F87E04"/>
    <w:rsid w:val="00FB0362"/>
    <w:rsid w:val="00FB1B90"/>
    <w:rsid w:val="00FC2F99"/>
    <w:rsid w:val="00FD18FE"/>
    <w:rsid w:val="00FF1376"/>
    <w:rsid w:val="00FF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Downloads\UPIIZ_PTLL_MinutaJuntaDeEstatu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900AF-DA6B-4CD5-9F58-856038FB6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UPIIZ_PTLL_MinutaJuntaDeEstatus</Template>
  <TotalTime>20</TotalTime>
  <Pages>2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1991</CharactersWithSpaces>
  <SharedDoc>false</SharedDoc>
  <HLinks>
    <vt:vector size="108" baseType="variant">
      <vt:variant>
        <vt:i4>1507391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_Toc238447107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_Toc238450067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_Toc238450066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_Toc238450065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_Toc238450064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_Toc238450063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_Toc238450062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_Toc238450061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_Toc238450060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_Toc238450059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_Toc238450058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_Toc238450057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_Toc238450056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_Toc238450055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_Toc238450054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_Toc238450053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_Toc238450052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_Toc238450051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martinez delgado</dc:creator>
  <cp:lastModifiedBy>laura martinez delgado</cp:lastModifiedBy>
  <cp:revision>3</cp:revision>
  <cp:lastPrinted>2009-09-15T23:32:00Z</cp:lastPrinted>
  <dcterms:created xsi:type="dcterms:W3CDTF">2015-03-25T20:05:00Z</dcterms:created>
  <dcterms:modified xsi:type="dcterms:W3CDTF">2015-03-25T20:25:00Z</dcterms:modified>
</cp:coreProperties>
</file>