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4B61A5" w:rsidRDefault="004B61A5"/>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552"/>
          </w:tblGrid>
          <w:tr w:rsidR="004B61A5" w:rsidTr="00872B95">
            <w:tc>
              <w:tcPr>
                <w:tcW w:w="9552" w:type="dxa"/>
              </w:tcPr>
              <w:sdt>
                <w:sdtPr>
                  <w:rPr>
                    <w:sz w:val="96"/>
                  </w:rPr>
                  <w:alias w:val="Título"/>
                  <w:id w:val="-308007970"/>
                  <w:placeholder>
                    <w:docPart w:val="78FAFF89CC5F49C5A250E1130B8E4F09"/>
                  </w:placeholder>
                  <w:dataBinding w:prefixMappings="xmlns:ns0='http://schemas.openxmlformats.org/package/2006/metadata/core-properties' xmlns:ns1='http://purl.org/dc/elements/1.1/'" w:xpath="/ns0:coreProperties[1]/ns1:title[1]" w:storeItemID="{6C3C8BC8-F283-45AE-878A-BAB7291924A1}"/>
                  <w:text/>
                </w:sdtPr>
                <w:sdtEndPr/>
                <w:sdtContent>
                  <w:p w:rsidR="004B61A5" w:rsidRDefault="00872B95" w:rsidP="00872B95">
                    <w:pPr>
                      <w:pStyle w:val="Ttulo10"/>
                      <w:jc w:val="center"/>
                      <w:rPr>
                        <w:sz w:val="96"/>
                      </w:rPr>
                    </w:pPr>
                    <w:r>
                      <w:rPr>
                        <w:sz w:val="96"/>
                      </w:rPr>
                      <w:t>Documento De Requerimientos</w:t>
                    </w:r>
                  </w:p>
                </w:sdtContent>
              </w:sdt>
            </w:tc>
          </w:tr>
          <w:tr w:rsidR="004B61A5">
            <w:tc>
              <w:tcPr>
                <w:tcW w:w="0" w:type="auto"/>
                <w:vAlign w:val="bottom"/>
              </w:tcPr>
              <w:sdt>
                <w:sdtPr>
                  <w:rPr>
                    <w:sz w:val="36"/>
                    <w:szCs w:val="36"/>
                  </w:rPr>
                  <w:alias w:val="Subtítulo"/>
                  <w:id w:val="758173203"/>
                  <w:placeholder>
                    <w:docPart w:val="CE5837320F174947A9E93965EA90F85C"/>
                  </w:placeholder>
                  <w:dataBinding w:prefixMappings="xmlns:ns0='http://schemas.openxmlformats.org/package/2006/metadata/core-properties' xmlns:ns1='http://purl.org/dc/elements/1.1/'" w:xpath="/ns0:coreProperties[1]/ns1:subject[1]" w:storeItemID="{6C3C8BC8-F283-45AE-878A-BAB7291924A1}"/>
                  <w:text/>
                </w:sdtPr>
                <w:sdtEndPr/>
                <w:sdtContent>
                  <w:p w:rsidR="004B61A5" w:rsidRDefault="00872B95" w:rsidP="00872B95">
                    <w:pPr>
                      <w:pStyle w:val="Subttulo"/>
                      <w:jc w:val="center"/>
                      <w:rPr>
                        <w:sz w:val="36"/>
                        <w:szCs w:val="36"/>
                      </w:rPr>
                    </w:pPr>
                    <w:proofErr w:type="spellStart"/>
                    <w:r>
                      <w:rPr>
                        <w:sz w:val="36"/>
                        <w:szCs w:val="36"/>
                      </w:rPr>
                      <w:t>Soft</w:t>
                    </w:r>
                    <w:proofErr w:type="spellEnd"/>
                    <w:r>
                      <w:rPr>
                        <w:sz w:val="36"/>
                        <w:szCs w:val="36"/>
                      </w:rPr>
                      <w:t xml:space="preserve"> </w:t>
                    </w:r>
                    <w:proofErr w:type="spellStart"/>
                    <w:r>
                      <w:rPr>
                        <w:sz w:val="36"/>
                        <w:szCs w:val="36"/>
                      </w:rPr>
                      <w:t>Press</w:t>
                    </w:r>
                    <w:proofErr w:type="spellEnd"/>
                  </w:p>
                </w:sdtContent>
              </w:sdt>
            </w:tc>
          </w:tr>
          <w:tr w:rsidR="00872B95" w:rsidTr="00544994">
            <w:tc>
              <w:tcPr>
                <w:tcW w:w="0" w:type="auto"/>
                <w:vAlign w:val="bottom"/>
              </w:tcPr>
              <w:p w:rsidR="00872B95" w:rsidRDefault="00872B95" w:rsidP="00FC5CF8">
                <w:pPr>
                  <w:spacing w:after="0"/>
                  <w:jc w:val="center"/>
                  <w:rPr>
                    <w:b/>
                  </w:rPr>
                </w:pPr>
                <w:r w:rsidRPr="00FC5CF8">
                  <w:rPr>
                    <w:b/>
                  </w:rPr>
                  <w:t>Responsables de proyecto:</w:t>
                </w:r>
              </w:p>
              <w:p w:rsidR="00FC5CF8" w:rsidRPr="00FC5CF8" w:rsidRDefault="00FC5CF8" w:rsidP="00FC5CF8">
                <w:pPr>
                  <w:spacing w:after="0"/>
                  <w:jc w:val="center"/>
                  <w:rPr>
                    <w:b/>
                  </w:rPr>
                </w:pPr>
              </w:p>
              <w:p w:rsidR="00872B95" w:rsidRDefault="00872B95" w:rsidP="00FC5CF8">
                <w:pPr>
                  <w:spacing w:after="0"/>
                  <w:jc w:val="center"/>
                </w:pPr>
                <w:r>
                  <w:t>Héctor Acuña Cid</w:t>
                </w:r>
              </w:p>
              <w:p w:rsidR="00872B95" w:rsidRDefault="00872B95" w:rsidP="00FC5CF8">
                <w:pPr>
                  <w:spacing w:after="0"/>
                  <w:jc w:val="center"/>
                </w:pPr>
                <w:r>
                  <w:t>Roberto Barraza Trejo</w:t>
                </w:r>
              </w:p>
              <w:p w:rsidR="00FC5CF8" w:rsidRDefault="00FC5CF8" w:rsidP="00FC5CF8">
                <w:pPr>
                  <w:spacing w:after="0"/>
                  <w:jc w:val="center"/>
                </w:pPr>
              </w:p>
              <w:p w:rsidR="00872B95" w:rsidRDefault="00872B95" w:rsidP="00FC5CF8">
                <w:pPr>
                  <w:spacing w:after="0"/>
                  <w:jc w:val="center"/>
                  <w:rPr>
                    <w:b/>
                  </w:rPr>
                </w:pPr>
                <w:r w:rsidRPr="00FC5CF8">
                  <w:rPr>
                    <w:b/>
                  </w:rPr>
                  <w:t>Encargados:</w:t>
                </w:r>
              </w:p>
              <w:p w:rsidR="00FC5CF8" w:rsidRPr="00FC5CF8" w:rsidRDefault="00FC5CF8" w:rsidP="00FC5CF8">
                <w:pPr>
                  <w:spacing w:after="0"/>
                  <w:jc w:val="center"/>
                  <w:rPr>
                    <w:b/>
                  </w:rPr>
                </w:pPr>
              </w:p>
              <w:p w:rsidR="00872B95" w:rsidRDefault="00872B95" w:rsidP="00FC5CF8">
                <w:pPr>
                  <w:spacing w:after="0"/>
                  <w:jc w:val="center"/>
                </w:pPr>
                <w:r>
                  <w:t>Francisco Javier Alamillo Murillo</w:t>
                </w:r>
              </w:p>
              <w:p w:rsidR="00872B95" w:rsidRDefault="00872B95" w:rsidP="00FC5CF8">
                <w:pPr>
                  <w:spacing w:after="0"/>
                  <w:jc w:val="center"/>
                </w:pPr>
                <w:r>
                  <w:t>Luis Bernardo Pulido Gaytán</w:t>
                </w:r>
              </w:p>
              <w:p w:rsidR="00872B95" w:rsidRDefault="00872B95" w:rsidP="00FC5CF8">
                <w:pPr>
                  <w:spacing w:after="0"/>
                  <w:jc w:val="center"/>
                </w:pPr>
                <w:r>
                  <w:t>Fernando Enrique Rodríguez Martínez</w:t>
                </w:r>
              </w:p>
              <w:p w:rsidR="00872B95" w:rsidRDefault="00872B95" w:rsidP="00FC5CF8">
                <w:pPr>
                  <w:spacing w:after="0"/>
                  <w:jc w:val="center"/>
                </w:pPr>
                <w:r>
                  <w:t xml:space="preserve">Erika Paloma Sánchez </w:t>
                </w:r>
                <w:proofErr w:type="spellStart"/>
                <w:r>
                  <w:t>Femat</w:t>
                </w:r>
                <w:proofErr w:type="spellEnd"/>
              </w:p>
              <w:p w:rsidR="00872B95" w:rsidRDefault="00872B95" w:rsidP="00FC5CF8">
                <w:pPr>
                  <w:spacing w:after="0"/>
                  <w:jc w:val="center"/>
                </w:pPr>
                <w:r>
                  <w:t>José Alejandro Salas Serna</w:t>
                </w:r>
              </w:p>
              <w:p w:rsidR="00872B95" w:rsidRDefault="00872B95" w:rsidP="00872B95">
                <w:pPr>
                  <w:jc w:val="center"/>
                </w:pPr>
              </w:p>
            </w:tc>
          </w:tr>
          <w:tr w:rsidR="004B61A5">
            <w:tc>
              <w:tcPr>
                <w:tcW w:w="0" w:type="auto"/>
                <w:vAlign w:val="bottom"/>
              </w:tcPr>
              <w:p w:rsidR="004B61A5" w:rsidRDefault="004B61A5"/>
            </w:tc>
          </w:tr>
          <w:tr w:rsidR="00872B95">
            <w:tc>
              <w:tcPr>
                <w:tcW w:w="0" w:type="auto"/>
                <w:vAlign w:val="bottom"/>
              </w:tcPr>
              <w:p w:rsidR="00872B95" w:rsidRDefault="00872B95" w:rsidP="00872B95">
                <w:pPr>
                  <w:jc w:val="center"/>
                </w:pPr>
              </w:p>
            </w:tc>
          </w:tr>
          <w:tr w:rsidR="004B61A5">
            <w:tc>
              <w:tcPr>
                <w:tcW w:w="0" w:type="auto"/>
                <w:vAlign w:val="bottom"/>
              </w:tcPr>
              <w:p w:rsidR="004B61A5" w:rsidRDefault="004B61A5">
                <w:pPr>
                  <w:jc w:val="center"/>
                </w:pPr>
              </w:p>
            </w:tc>
          </w:tr>
        </w:tbl>
        <w:p w:rsidR="004B61A5" w:rsidRDefault="00293FE7">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sdt>
      <w:sdtPr>
        <w:alias w:val="Título"/>
        <w:id w:val="598529223"/>
        <w:placeholder>
          <w:docPart w:val="78FAFF89CC5F49C5A250E1130B8E4F09"/>
        </w:placeholder>
        <w:dataBinding w:prefixMappings="xmlns:ns0='http://schemas.openxmlformats.org/package/2006/metadata/core-properties' xmlns:ns1='http://purl.org/dc/elements/1.1/'" w:xpath="/ns0:coreProperties[1]/ns1:title[1]" w:storeItemID="{6C3C8BC8-F283-45AE-878A-BAB7291924A1}"/>
        <w:text/>
      </w:sdtPr>
      <w:sdtEndPr/>
      <w:sdtContent>
        <w:p w:rsidR="004B61A5" w:rsidRDefault="00872B95">
          <w:pPr>
            <w:pStyle w:val="Ttulo10"/>
          </w:pPr>
          <w:r>
            <w:t>Documento De Requerimientos</w:t>
          </w:r>
        </w:p>
      </w:sdtContent>
    </w:sdt>
    <w:p w:rsidR="004B61A5" w:rsidRDefault="00A20F74">
      <w:pPr>
        <w:pStyle w:val="Subttulo"/>
      </w:pPr>
      <w:sdt>
        <w:sdtPr>
          <w:alias w:val="Subtítulo"/>
          <w:id w:val="-723052804"/>
          <w:placeholder>
            <w:docPart w:val="CE5837320F174947A9E93965EA90F85C"/>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872B95">
            <w:t>Soft</w:t>
          </w:r>
          <w:proofErr w:type="spellEnd"/>
          <w:r w:rsidR="00872B95">
            <w:t xml:space="preserve"> </w:t>
          </w:r>
          <w:proofErr w:type="spellStart"/>
          <w:r w:rsidR="00872B95">
            <w:t>Press</w:t>
          </w:r>
          <w:proofErr w:type="spellEnd"/>
        </w:sdtContent>
      </w:sdt>
    </w:p>
    <w:p w:rsidR="00AE45B0" w:rsidRDefault="00AE45B0" w:rsidP="00AE45B0">
      <w:pPr>
        <w:pStyle w:val="Ttulo1"/>
      </w:pPr>
      <w:r w:rsidRPr="00DF6FFD">
        <w:t>ID del requerimiento: REQ_01 Estatus: En proceso</w:t>
      </w:r>
    </w:p>
    <w:p w:rsidR="004B61A5" w:rsidRDefault="00AE45B0" w:rsidP="00AE45B0">
      <w:pPr>
        <w:pStyle w:val="Ttulo2"/>
      </w:pPr>
      <w:r w:rsidRPr="00DF6FFD">
        <w:t>Nombre corto: Información del paciente.</w:t>
      </w:r>
    </w:p>
    <w:p w:rsidR="00AE45B0" w:rsidRDefault="00AE45B0" w:rsidP="00AE45B0">
      <w:pPr>
        <w:pStyle w:val="Ttulo3"/>
      </w:pPr>
      <w:r w:rsidRPr="00DF6FFD">
        <w:t>Descripción</w:t>
      </w:r>
      <w:r>
        <w:t>:</w:t>
      </w:r>
    </w:p>
    <w:p w:rsidR="00AE45B0" w:rsidRDefault="00AE45B0" w:rsidP="00AE45B0">
      <w:pPr>
        <w:pStyle w:val="Ttulo3"/>
      </w:pPr>
      <w:r>
        <w:t>De cada uno de los pacientes se necesita conocer los siguientes datos:</w:t>
      </w:r>
    </w:p>
    <w:p w:rsidR="00AE45B0" w:rsidRPr="00AE45B0" w:rsidRDefault="00AE45B0" w:rsidP="00AE45B0"/>
    <w:p w:rsidR="00AE45B0" w:rsidRPr="00AE45B0" w:rsidRDefault="00AE45B0" w:rsidP="00AE45B0">
      <w:pPr>
        <w:pStyle w:val="Prrafodelista"/>
        <w:numPr>
          <w:ilvl w:val="0"/>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Datos del paciente:</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Nombre.</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Apellidos.</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Edad.</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Peso.</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Talla.</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Estatura.</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Sexo.</w:t>
      </w:r>
    </w:p>
    <w:p w:rsidR="00AE45B0" w:rsidRPr="00AE45B0" w:rsidRDefault="00AE45B0" w:rsidP="00AE45B0">
      <w:pPr>
        <w:pStyle w:val="Prrafodelista"/>
        <w:numPr>
          <w:ilvl w:val="0"/>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Datos dietéticos.</w:t>
      </w:r>
    </w:p>
    <w:p w:rsidR="00AE45B0" w:rsidRPr="00AE45B0" w:rsidRDefault="00AE45B0" w:rsidP="00AE45B0">
      <w:pPr>
        <w:pStyle w:val="Prrafodelista"/>
        <w:numPr>
          <w:ilvl w:val="0"/>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Datos antropométricos:</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Talla.</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Peso actual.</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Peso habitual.</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IMC (índice de masa corporal).</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Circunferencia de la cintura.</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Circunferencia de la cabeza.</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Presión arterial.</w:t>
      </w:r>
    </w:p>
    <w:p w:rsidR="00AE45B0" w:rsidRPr="00AE45B0" w:rsidRDefault="00AE45B0" w:rsidP="00AE45B0">
      <w:pPr>
        <w:pStyle w:val="Prrafodelista"/>
        <w:numPr>
          <w:ilvl w:val="0"/>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Datos bioquímicos:</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Hemoglobina.</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Glucosa.</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Eritrocitos.</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Triglicéridos.</w:t>
      </w:r>
    </w:p>
    <w:p w:rsidR="00AE45B0" w:rsidRPr="00AE45B0" w:rsidRDefault="00AE45B0" w:rsidP="00AE45B0">
      <w:pPr>
        <w:pStyle w:val="Prrafodelista"/>
        <w:numPr>
          <w:ilvl w:val="1"/>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Colesterol.</w:t>
      </w:r>
    </w:p>
    <w:p w:rsidR="00AE45B0" w:rsidRPr="00AE45B0" w:rsidRDefault="00AE45B0" w:rsidP="00AE45B0">
      <w:pPr>
        <w:pStyle w:val="Prrafodelista"/>
        <w:numPr>
          <w:ilvl w:val="0"/>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Datos clínicos.</w:t>
      </w:r>
    </w:p>
    <w:p w:rsidR="00AE45B0" w:rsidRDefault="00AE45B0" w:rsidP="00AE45B0">
      <w:pPr>
        <w:pStyle w:val="Prrafodelista"/>
        <w:numPr>
          <w:ilvl w:val="0"/>
          <w:numId w:val="1"/>
        </w:numPr>
        <w:spacing w:after="200" w:line="276" w:lineRule="auto"/>
        <w:rPr>
          <w:rFonts w:asciiTheme="majorHAnsi" w:hAnsiTheme="majorHAnsi" w:cs="Times New Roman"/>
          <w:sz w:val="24"/>
          <w:szCs w:val="24"/>
        </w:rPr>
      </w:pPr>
      <w:r w:rsidRPr="00AE45B0">
        <w:rPr>
          <w:rFonts w:asciiTheme="majorHAnsi" w:hAnsiTheme="majorHAnsi" w:cs="Times New Roman"/>
          <w:sz w:val="24"/>
          <w:szCs w:val="24"/>
        </w:rPr>
        <w:t>Datos alimentarios.</w:t>
      </w:r>
    </w:p>
    <w:p w:rsidR="00B15913" w:rsidRDefault="00B15913" w:rsidP="00B15913">
      <w:pPr>
        <w:pStyle w:val="Prrafodelista"/>
        <w:spacing w:after="200" w:line="276" w:lineRule="auto"/>
        <w:ind w:left="720" w:firstLine="0"/>
        <w:rPr>
          <w:rFonts w:asciiTheme="majorHAnsi" w:hAnsiTheme="majorHAnsi" w:cs="Times New Roman"/>
          <w:sz w:val="24"/>
          <w:szCs w:val="24"/>
        </w:rPr>
      </w:pPr>
    </w:p>
    <w:p w:rsidR="00B15913" w:rsidRDefault="00B15913" w:rsidP="00B15913">
      <w:pPr>
        <w:pStyle w:val="Ttulo2"/>
      </w:pPr>
      <w:r>
        <w:t>Necesidad que resuelve:</w:t>
      </w:r>
    </w:p>
    <w:p w:rsidR="006B28F8" w:rsidRPr="00B15913" w:rsidRDefault="00B15913" w:rsidP="00B15913">
      <w:r>
        <w:t>Llevar un control más detallado sobre la información de los pacientes consultados.</w:t>
      </w:r>
    </w:p>
    <w:p w:rsidR="006B28F8" w:rsidRDefault="006B28F8" w:rsidP="006B28F8">
      <w:pPr>
        <w:pStyle w:val="Ttulo1"/>
      </w:pPr>
      <w:r w:rsidRPr="00DF6FFD">
        <w:lastRenderedPageBreak/>
        <w:t>ID del requerimi</w:t>
      </w:r>
      <w:r>
        <w:t>ento: REQ_0</w:t>
      </w:r>
      <w:r w:rsidR="000B3C86">
        <w:t>2</w:t>
      </w:r>
      <w:r>
        <w:t xml:space="preserve"> Estatus: </w:t>
      </w:r>
      <w:r w:rsidR="000B3C86">
        <w:t>En proceso</w:t>
      </w:r>
    </w:p>
    <w:p w:rsidR="006B28F8" w:rsidRDefault="006B28F8" w:rsidP="006B28F8">
      <w:pPr>
        <w:pStyle w:val="Ttulo2"/>
      </w:pPr>
      <w:r w:rsidRPr="00DF6FFD">
        <w:t xml:space="preserve">Nombre </w:t>
      </w:r>
      <w:r>
        <w:t>corto: Módulo de nutrición comunitaria</w:t>
      </w:r>
    </w:p>
    <w:p w:rsidR="006B28F8" w:rsidRPr="006B28F8" w:rsidRDefault="006B28F8" w:rsidP="006B28F8"/>
    <w:p w:rsidR="006B28F8" w:rsidRDefault="006B28F8" w:rsidP="006B28F8">
      <w:pPr>
        <w:pStyle w:val="Ttulo3"/>
      </w:pPr>
      <w:r w:rsidRPr="00DF6FFD">
        <w:t>Descripción</w:t>
      </w:r>
      <w:r>
        <w:t>:</w:t>
      </w:r>
    </w:p>
    <w:p w:rsidR="006B28F8" w:rsidRDefault="00CB5A37" w:rsidP="006B28F8">
      <w:pPr>
        <w:pStyle w:val="Ttulo3"/>
      </w:pPr>
      <w:r>
        <w:t>Módulo que permita tomar información recabar información sobre un grupo de personas con características similares.</w:t>
      </w:r>
    </w:p>
    <w:p w:rsidR="00B15913" w:rsidRDefault="00B15913" w:rsidP="00B15913"/>
    <w:p w:rsidR="00B15913" w:rsidRDefault="00B15913" w:rsidP="00B15913">
      <w:pPr>
        <w:pStyle w:val="Prrafodelista"/>
        <w:numPr>
          <w:ilvl w:val="0"/>
          <w:numId w:val="2"/>
        </w:numPr>
      </w:pPr>
      <w:r>
        <w:t>Datos base</w:t>
      </w:r>
    </w:p>
    <w:p w:rsidR="00B15913" w:rsidRDefault="00B15913" w:rsidP="00B15913">
      <w:pPr>
        <w:pStyle w:val="Prrafodelista"/>
        <w:numPr>
          <w:ilvl w:val="1"/>
          <w:numId w:val="2"/>
        </w:numPr>
      </w:pPr>
      <w:r>
        <w:t>Nombre</w:t>
      </w:r>
    </w:p>
    <w:p w:rsidR="00B15913" w:rsidRDefault="00B15913" w:rsidP="00B15913">
      <w:pPr>
        <w:pStyle w:val="Prrafodelista"/>
        <w:numPr>
          <w:ilvl w:val="1"/>
          <w:numId w:val="2"/>
        </w:numPr>
      </w:pPr>
      <w:r>
        <w:t xml:space="preserve">Edad </w:t>
      </w:r>
    </w:p>
    <w:p w:rsidR="00B15913" w:rsidRDefault="00B15913" w:rsidP="00B15913">
      <w:pPr>
        <w:pStyle w:val="Prrafodelista"/>
        <w:numPr>
          <w:ilvl w:val="1"/>
          <w:numId w:val="2"/>
        </w:numPr>
      </w:pPr>
      <w:r>
        <w:t>Peso</w:t>
      </w:r>
    </w:p>
    <w:p w:rsidR="00B15913" w:rsidRDefault="00B15913" w:rsidP="00B15913">
      <w:pPr>
        <w:pStyle w:val="Prrafodelista"/>
        <w:numPr>
          <w:ilvl w:val="1"/>
          <w:numId w:val="2"/>
        </w:numPr>
      </w:pPr>
      <w:r>
        <w:t>Estatura</w:t>
      </w:r>
    </w:p>
    <w:p w:rsidR="00B15913" w:rsidRDefault="00B15913" w:rsidP="00B15913">
      <w:pPr>
        <w:pStyle w:val="Prrafodelista"/>
        <w:numPr>
          <w:ilvl w:val="0"/>
          <w:numId w:val="2"/>
        </w:numPr>
      </w:pPr>
      <w:r>
        <w:t>Datos especializados</w:t>
      </w:r>
    </w:p>
    <w:p w:rsidR="00B15913" w:rsidRDefault="00B15913" w:rsidP="00B15913">
      <w:pPr>
        <w:pStyle w:val="Prrafodelista"/>
        <w:numPr>
          <w:ilvl w:val="1"/>
          <w:numId w:val="2"/>
        </w:numPr>
      </w:pPr>
      <w:r>
        <w:t>Estos dependen específicamente de la información necesaria en dicho momento (por ejemplo cuando se estudian niños de una escuela primaria, se recaban datos sobre sus vacunas)</w:t>
      </w:r>
    </w:p>
    <w:p w:rsidR="00B15913" w:rsidRDefault="00B15913" w:rsidP="00B15913">
      <w:pPr>
        <w:pStyle w:val="Ttulo3"/>
      </w:pPr>
      <w:r>
        <w:t>Necesidad que resuelve:</w:t>
      </w:r>
    </w:p>
    <w:p w:rsidR="00B15913" w:rsidRDefault="00B15913" w:rsidP="00B15913">
      <w:r>
        <w:t xml:space="preserve">Llevar un mejor control sobre las salidas </w:t>
      </w:r>
      <w:proofErr w:type="spellStart"/>
      <w:r>
        <w:t>a</w:t>
      </w:r>
      <w:proofErr w:type="spellEnd"/>
      <w:r>
        <w:t xml:space="preserve"> campo y la información obtenida en ellas.</w:t>
      </w:r>
    </w:p>
    <w:p w:rsidR="003B0290" w:rsidRDefault="003B0290" w:rsidP="00B15913"/>
    <w:p w:rsidR="003B0290" w:rsidRDefault="003B0290" w:rsidP="00B15913"/>
    <w:p w:rsidR="003B0290" w:rsidRDefault="003B0290" w:rsidP="00B15913"/>
    <w:p w:rsidR="003B0290" w:rsidRDefault="003B0290" w:rsidP="00B15913"/>
    <w:p w:rsidR="003B0290" w:rsidRDefault="003B0290" w:rsidP="00B15913"/>
    <w:p w:rsidR="003B0290" w:rsidRDefault="003B0290" w:rsidP="00B15913"/>
    <w:p w:rsidR="003B0290" w:rsidRDefault="003B0290" w:rsidP="00B15913"/>
    <w:p w:rsidR="003B0290" w:rsidRDefault="003B0290" w:rsidP="00B15913"/>
    <w:p w:rsidR="003B0290" w:rsidRDefault="003B0290" w:rsidP="00B15913"/>
    <w:p w:rsidR="003B0290" w:rsidRDefault="003B0290" w:rsidP="00B15913"/>
    <w:p w:rsidR="003B0290" w:rsidRDefault="003B0290" w:rsidP="00B15913"/>
    <w:p w:rsidR="003B0290" w:rsidRDefault="003B0290" w:rsidP="00B15913"/>
    <w:p w:rsidR="000B3C86" w:rsidRDefault="000B3C86" w:rsidP="000B3C86">
      <w:pPr>
        <w:pStyle w:val="Ttulo1"/>
      </w:pPr>
      <w:r w:rsidRPr="00DF6FFD">
        <w:lastRenderedPageBreak/>
        <w:t>ID del requerimi</w:t>
      </w:r>
      <w:r>
        <w:t>ento: REQ_03 Estatus: En proceso</w:t>
      </w:r>
    </w:p>
    <w:p w:rsidR="000B3C86" w:rsidRDefault="000B3C86" w:rsidP="000B3C86">
      <w:pPr>
        <w:pStyle w:val="Ttulo2"/>
      </w:pPr>
      <w:r w:rsidRPr="00DF6FFD">
        <w:t xml:space="preserve">Nombre </w:t>
      </w:r>
      <w:r w:rsidR="000476AC">
        <w:t>corto: Catá</w:t>
      </w:r>
      <w:r>
        <w:t>logo de ingredientes</w:t>
      </w:r>
    </w:p>
    <w:p w:rsidR="000B3C86" w:rsidRPr="006B28F8" w:rsidRDefault="000B3C86" w:rsidP="000B3C86"/>
    <w:p w:rsidR="000B3C86" w:rsidRDefault="000B3C86" w:rsidP="000B3C86">
      <w:pPr>
        <w:pStyle w:val="Ttulo3"/>
      </w:pPr>
      <w:r w:rsidRPr="00DF6FFD">
        <w:t>Descripción</w:t>
      </w:r>
      <w:r>
        <w:t>:</w:t>
      </w:r>
    </w:p>
    <w:p w:rsidR="000B3C86" w:rsidRDefault="006916B6" w:rsidP="000B3C86">
      <w:pPr>
        <w:pStyle w:val="Ttulo3"/>
      </w:pPr>
      <w:r>
        <w:t>Permite agregar, editar y eliminar ingredientes de una base de datos previamente definida</w:t>
      </w:r>
    </w:p>
    <w:p w:rsidR="006916B6" w:rsidRDefault="006916B6" w:rsidP="006916B6"/>
    <w:p w:rsidR="006916B6" w:rsidRDefault="006916B6" w:rsidP="006916B6">
      <w:pPr>
        <w:pStyle w:val="Prrafodelista"/>
        <w:numPr>
          <w:ilvl w:val="0"/>
          <w:numId w:val="3"/>
        </w:numPr>
      </w:pPr>
      <w:r>
        <w:t>Agregar Ingrediente :</w:t>
      </w:r>
    </w:p>
    <w:p w:rsidR="006916B6" w:rsidRDefault="006916B6" w:rsidP="006916B6">
      <w:pPr>
        <w:pStyle w:val="Prrafodelista"/>
        <w:numPr>
          <w:ilvl w:val="1"/>
          <w:numId w:val="3"/>
        </w:numPr>
      </w:pPr>
      <w:r>
        <w:t xml:space="preserve">Nombre </w:t>
      </w:r>
    </w:p>
    <w:p w:rsidR="006916B6" w:rsidRDefault="006916B6" w:rsidP="006916B6">
      <w:pPr>
        <w:pStyle w:val="Prrafodelista"/>
        <w:numPr>
          <w:ilvl w:val="1"/>
          <w:numId w:val="3"/>
        </w:numPr>
      </w:pPr>
      <w:r>
        <w:t>Imagen del ingrediente</w:t>
      </w:r>
    </w:p>
    <w:p w:rsidR="006916B6" w:rsidRDefault="006916B6" w:rsidP="006916B6">
      <w:pPr>
        <w:pStyle w:val="Prrafodelista"/>
        <w:numPr>
          <w:ilvl w:val="1"/>
          <w:numId w:val="3"/>
        </w:numPr>
      </w:pPr>
      <w:r>
        <w:t>Carbohidratos</w:t>
      </w:r>
    </w:p>
    <w:p w:rsidR="006916B6" w:rsidRDefault="006916B6" w:rsidP="006916B6">
      <w:pPr>
        <w:pStyle w:val="Prrafodelista"/>
        <w:numPr>
          <w:ilvl w:val="1"/>
          <w:numId w:val="3"/>
        </w:numPr>
      </w:pPr>
      <w:r>
        <w:t xml:space="preserve">Proteínas </w:t>
      </w:r>
      <w:r>
        <w:tab/>
        <w:t xml:space="preserve"> </w:t>
      </w:r>
      <w:r>
        <w:tab/>
      </w:r>
    </w:p>
    <w:p w:rsidR="006916B6" w:rsidRDefault="006916B6" w:rsidP="006916B6">
      <w:pPr>
        <w:pStyle w:val="Prrafodelista"/>
        <w:numPr>
          <w:ilvl w:val="1"/>
          <w:numId w:val="3"/>
        </w:numPr>
      </w:pPr>
      <w:r>
        <w:t>Lípidos</w:t>
      </w:r>
    </w:p>
    <w:p w:rsidR="006916B6" w:rsidRDefault="006916B6" w:rsidP="006916B6">
      <w:pPr>
        <w:pStyle w:val="Prrafodelista"/>
        <w:numPr>
          <w:ilvl w:val="0"/>
          <w:numId w:val="3"/>
        </w:numPr>
      </w:pPr>
      <w:r>
        <w:t>Editar Ingredientes:</w:t>
      </w:r>
    </w:p>
    <w:p w:rsidR="006916B6" w:rsidRDefault="006916B6" w:rsidP="006916B6">
      <w:pPr>
        <w:pStyle w:val="Prrafodelista"/>
        <w:numPr>
          <w:ilvl w:val="1"/>
          <w:numId w:val="3"/>
        </w:numPr>
      </w:pPr>
      <w:r>
        <w:t xml:space="preserve">Nombre </w:t>
      </w:r>
    </w:p>
    <w:p w:rsidR="006916B6" w:rsidRDefault="006916B6" w:rsidP="006916B6">
      <w:pPr>
        <w:pStyle w:val="Prrafodelista"/>
        <w:numPr>
          <w:ilvl w:val="1"/>
          <w:numId w:val="3"/>
        </w:numPr>
      </w:pPr>
      <w:r>
        <w:t>Imagen del ingrediente</w:t>
      </w:r>
    </w:p>
    <w:p w:rsidR="006916B6" w:rsidRDefault="006916B6" w:rsidP="006916B6">
      <w:pPr>
        <w:pStyle w:val="Prrafodelista"/>
        <w:numPr>
          <w:ilvl w:val="1"/>
          <w:numId w:val="3"/>
        </w:numPr>
      </w:pPr>
      <w:r>
        <w:t>Carbohidratos</w:t>
      </w:r>
    </w:p>
    <w:p w:rsidR="006916B6" w:rsidRDefault="006916B6" w:rsidP="006916B6">
      <w:pPr>
        <w:pStyle w:val="Prrafodelista"/>
        <w:numPr>
          <w:ilvl w:val="1"/>
          <w:numId w:val="3"/>
        </w:numPr>
      </w:pPr>
      <w:r>
        <w:t xml:space="preserve">Proteínas </w:t>
      </w:r>
      <w:r>
        <w:tab/>
        <w:t xml:space="preserve"> </w:t>
      </w:r>
      <w:r>
        <w:tab/>
      </w:r>
    </w:p>
    <w:p w:rsidR="006916B6" w:rsidRDefault="006916B6" w:rsidP="006916B6">
      <w:pPr>
        <w:pStyle w:val="Prrafodelista"/>
        <w:numPr>
          <w:ilvl w:val="1"/>
          <w:numId w:val="3"/>
        </w:numPr>
      </w:pPr>
      <w:r>
        <w:t>Lípidos</w:t>
      </w:r>
    </w:p>
    <w:p w:rsidR="006916B6" w:rsidRDefault="006916B6" w:rsidP="006916B6">
      <w:pPr>
        <w:pStyle w:val="Prrafodelista"/>
        <w:numPr>
          <w:ilvl w:val="0"/>
          <w:numId w:val="3"/>
        </w:numPr>
      </w:pPr>
      <w:r>
        <w:t>Eliminar Ingredientes:</w:t>
      </w:r>
    </w:p>
    <w:p w:rsidR="006916B6" w:rsidRDefault="006916B6" w:rsidP="006916B6">
      <w:pPr>
        <w:pStyle w:val="Prrafodelista"/>
        <w:numPr>
          <w:ilvl w:val="1"/>
          <w:numId w:val="3"/>
        </w:numPr>
      </w:pPr>
      <w:r>
        <w:t>Nombre</w:t>
      </w:r>
    </w:p>
    <w:p w:rsidR="003B0290" w:rsidRDefault="003B0290" w:rsidP="003B0290">
      <w:pPr>
        <w:pStyle w:val="Prrafodelista"/>
        <w:ind w:left="1440" w:firstLine="0"/>
      </w:pPr>
    </w:p>
    <w:p w:rsidR="003B0290" w:rsidRDefault="003B0290" w:rsidP="003B0290">
      <w:pPr>
        <w:pStyle w:val="Ttulo3"/>
      </w:pPr>
      <w:r>
        <w:t>Necesidad que resuelve:</w:t>
      </w:r>
    </w:p>
    <w:p w:rsidR="003B0290" w:rsidRPr="003B0290" w:rsidRDefault="003B0290" w:rsidP="003B0290">
      <w:r>
        <w:t>El nutriólogo debe tener disponible todos los ingredientes necesarios para formular sus dietas.</w:t>
      </w:r>
    </w:p>
    <w:p w:rsidR="000B3C86" w:rsidRPr="00B15913" w:rsidRDefault="000B3C86" w:rsidP="00B15913"/>
    <w:p w:rsidR="00B15913" w:rsidRPr="00B15913" w:rsidRDefault="00B15913" w:rsidP="00B15913">
      <w:pPr>
        <w:ind w:left="1080"/>
      </w:pPr>
    </w:p>
    <w:p w:rsidR="006B28F8" w:rsidRPr="006B28F8" w:rsidRDefault="006B28F8" w:rsidP="006B28F8"/>
    <w:p w:rsidR="004B61A5" w:rsidRDefault="004B61A5"/>
    <w:p w:rsidR="000476AC" w:rsidRDefault="000476AC"/>
    <w:p w:rsidR="000476AC" w:rsidRDefault="000476AC"/>
    <w:p w:rsidR="000476AC" w:rsidRDefault="000476AC"/>
    <w:p w:rsidR="000476AC" w:rsidRDefault="000476AC"/>
    <w:p w:rsidR="000476AC" w:rsidRDefault="000476AC"/>
    <w:p w:rsidR="000476AC" w:rsidRDefault="000476AC"/>
    <w:p w:rsidR="000476AC" w:rsidRDefault="000476AC"/>
    <w:p w:rsidR="000476AC" w:rsidRDefault="000476AC" w:rsidP="000476AC">
      <w:pPr>
        <w:pStyle w:val="Ttulo1"/>
      </w:pPr>
      <w:r w:rsidRPr="00DF6FFD">
        <w:lastRenderedPageBreak/>
        <w:t>ID del requerimi</w:t>
      </w:r>
      <w:r>
        <w:t>ento: REQ_04 Estatus: En proceso</w:t>
      </w:r>
    </w:p>
    <w:p w:rsidR="000476AC" w:rsidRDefault="000476AC" w:rsidP="000476AC">
      <w:pPr>
        <w:pStyle w:val="Ttulo2"/>
      </w:pPr>
      <w:r w:rsidRPr="00DF6FFD">
        <w:t xml:space="preserve">Nombre </w:t>
      </w:r>
      <w:r>
        <w:t xml:space="preserve">corto: Catálogo de utensilios </w:t>
      </w:r>
      <w:r w:rsidR="00A524AA">
        <w:t xml:space="preserve"> WEB </w:t>
      </w:r>
    </w:p>
    <w:p w:rsidR="000476AC" w:rsidRPr="000476AC" w:rsidRDefault="000476AC" w:rsidP="000476AC"/>
    <w:p w:rsidR="00B256A1" w:rsidRDefault="000476AC" w:rsidP="00B256A1">
      <w:pPr>
        <w:pStyle w:val="Ttulo3"/>
      </w:pPr>
      <w:r w:rsidRPr="00DF6FFD">
        <w:t>Descripción</w:t>
      </w:r>
      <w:r>
        <w:t>:</w:t>
      </w:r>
      <w:r w:rsidR="00B256A1" w:rsidRPr="00B256A1">
        <w:t xml:space="preserve"> </w:t>
      </w:r>
      <w:r w:rsidR="00B256A1">
        <w:t>Permite agregar, editar y eliminar utensilios  de una base de datos previamente definida</w:t>
      </w:r>
    </w:p>
    <w:p w:rsidR="003A6390" w:rsidRDefault="003A6390" w:rsidP="003A6390"/>
    <w:p w:rsidR="003A6390" w:rsidRDefault="003A6390" w:rsidP="003A6390">
      <w:pPr>
        <w:pStyle w:val="Prrafodelista"/>
        <w:numPr>
          <w:ilvl w:val="0"/>
          <w:numId w:val="4"/>
        </w:numPr>
      </w:pPr>
      <w:r>
        <w:t>Agregar</w:t>
      </w:r>
    </w:p>
    <w:p w:rsidR="003A6390" w:rsidRDefault="003A6390" w:rsidP="003A6390">
      <w:pPr>
        <w:pStyle w:val="Prrafodelista"/>
        <w:numPr>
          <w:ilvl w:val="1"/>
          <w:numId w:val="4"/>
        </w:numPr>
      </w:pPr>
      <w:r>
        <w:t>Nombre del utensilio</w:t>
      </w:r>
    </w:p>
    <w:p w:rsidR="003A6390" w:rsidRDefault="003A6390" w:rsidP="003A6390">
      <w:pPr>
        <w:pStyle w:val="Prrafodelista"/>
        <w:numPr>
          <w:ilvl w:val="1"/>
          <w:numId w:val="4"/>
        </w:numPr>
      </w:pPr>
      <w:r>
        <w:t xml:space="preserve">Imagen </w:t>
      </w:r>
    </w:p>
    <w:p w:rsidR="003A6390" w:rsidRPr="003A6390" w:rsidRDefault="003A6390" w:rsidP="003A6390">
      <w:pPr>
        <w:pStyle w:val="Prrafodelista"/>
        <w:numPr>
          <w:ilvl w:val="1"/>
          <w:numId w:val="4"/>
        </w:numPr>
      </w:pPr>
      <w:r>
        <w:t xml:space="preserve">Medida </w:t>
      </w:r>
    </w:p>
    <w:p w:rsidR="000476AC" w:rsidRDefault="003A6390" w:rsidP="003A6390">
      <w:pPr>
        <w:pStyle w:val="Prrafodelista"/>
        <w:numPr>
          <w:ilvl w:val="0"/>
          <w:numId w:val="4"/>
        </w:numPr>
      </w:pPr>
      <w:r>
        <w:t>Editar</w:t>
      </w:r>
    </w:p>
    <w:p w:rsidR="003A6390" w:rsidRDefault="003A6390" w:rsidP="00977513">
      <w:pPr>
        <w:pStyle w:val="Prrafodelista"/>
        <w:numPr>
          <w:ilvl w:val="1"/>
          <w:numId w:val="4"/>
        </w:numPr>
      </w:pPr>
      <w:r>
        <w:t>Nombre</w:t>
      </w:r>
    </w:p>
    <w:p w:rsidR="003A6390" w:rsidRDefault="003A6390" w:rsidP="00977513">
      <w:pPr>
        <w:pStyle w:val="Prrafodelista"/>
        <w:numPr>
          <w:ilvl w:val="1"/>
          <w:numId w:val="4"/>
        </w:numPr>
      </w:pPr>
      <w:r>
        <w:t>Imagen</w:t>
      </w:r>
    </w:p>
    <w:p w:rsidR="003A6390" w:rsidRDefault="003A6390" w:rsidP="00977513">
      <w:pPr>
        <w:pStyle w:val="Prrafodelista"/>
        <w:numPr>
          <w:ilvl w:val="1"/>
          <w:numId w:val="4"/>
        </w:numPr>
      </w:pPr>
      <w:r>
        <w:t>Medida</w:t>
      </w:r>
    </w:p>
    <w:p w:rsidR="003A6390" w:rsidRDefault="003A6390" w:rsidP="003A6390">
      <w:pPr>
        <w:pStyle w:val="Prrafodelista"/>
        <w:numPr>
          <w:ilvl w:val="0"/>
          <w:numId w:val="4"/>
        </w:numPr>
      </w:pPr>
      <w:r>
        <w:t>Eliminar</w:t>
      </w:r>
    </w:p>
    <w:p w:rsidR="003A6390" w:rsidRDefault="00977513" w:rsidP="00977513">
      <w:pPr>
        <w:pStyle w:val="Prrafodelista"/>
        <w:numPr>
          <w:ilvl w:val="1"/>
          <w:numId w:val="4"/>
        </w:numPr>
      </w:pPr>
      <w:r>
        <w:t>Nombre</w:t>
      </w:r>
    </w:p>
    <w:p w:rsidR="00977513" w:rsidRDefault="00977513" w:rsidP="00977513"/>
    <w:p w:rsidR="00977513" w:rsidRDefault="00977513" w:rsidP="00977513">
      <w:pPr>
        <w:pStyle w:val="Ttulo3"/>
      </w:pPr>
      <w:r>
        <w:t xml:space="preserve">Necesidad que resuelve: </w:t>
      </w:r>
    </w:p>
    <w:p w:rsidR="00977513" w:rsidRPr="00977513" w:rsidRDefault="00977513" w:rsidP="00977513">
      <w:pPr>
        <w:rPr>
          <w:u w:val="single"/>
        </w:rPr>
      </w:pPr>
      <w:r>
        <w:t>Administrar los datos que servirán de guía para  resolver las dudas habituales que se les presentan a  los pacientes en relación a los utensilios.</w:t>
      </w:r>
    </w:p>
    <w:p w:rsidR="00977513" w:rsidRDefault="00977513" w:rsidP="00977513"/>
    <w:p w:rsidR="003A6390" w:rsidRDefault="003A6390" w:rsidP="003A6390">
      <w:pPr>
        <w:pStyle w:val="Prrafodelista"/>
        <w:ind w:left="720" w:firstLine="0"/>
      </w:pPr>
    </w:p>
    <w:p w:rsidR="000476AC" w:rsidRDefault="000476AC"/>
    <w:p w:rsidR="000B3C86" w:rsidRDefault="000B3C86"/>
    <w:p w:rsidR="00A524AA" w:rsidRDefault="00A524AA"/>
    <w:p w:rsidR="00A524AA" w:rsidRDefault="00A524AA"/>
    <w:p w:rsidR="00A524AA" w:rsidRDefault="00A524AA"/>
    <w:p w:rsidR="00A524AA" w:rsidRDefault="00A524AA"/>
    <w:p w:rsidR="00A524AA" w:rsidRDefault="00A524AA"/>
    <w:p w:rsidR="00A524AA" w:rsidRDefault="00A524AA"/>
    <w:p w:rsidR="00A524AA" w:rsidRDefault="00A524AA"/>
    <w:p w:rsidR="00A524AA" w:rsidRDefault="00A524AA"/>
    <w:p w:rsidR="00A524AA" w:rsidRDefault="00A524AA"/>
    <w:p w:rsidR="00A524AA" w:rsidRDefault="00A524AA" w:rsidP="00A524AA">
      <w:pPr>
        <w:pStyle w:val="Ttulo1"/>
      </w:pPr>
      <w:r w:rsidRPr="00DF6FFD">
        <w:lastRenderedPageBreak/>
        <w:t>ID del requerimi</w:t>
      </w:r>
      <w:r>
        <w:t>ento: REQ_05 Estatus: En proceso</w:t>
      </w:r>
    </w:p>
    <w:p w:rsidR="00A524AA" w:rsidRDefault="00A524AA" w:rsidP="00A524AA">
      <w:pPr>
        <w:pStyle w:val="Ttulo2"/>
      </w:pPr>
      <w:r w:rsidRPr="00DF6FFD">
        <w:t xml:space="preserve">Nombre </w:t>
      </w:r>
      <w:r>
        <w:t>corto</w:t>
      </w:r>
      <w:r w:rsidR="00E06A73">
        <w:t>: Lista</w:t>
      </w:r>
      <w:r>
        <w:t xml:space="preserve"> utensilios  MÓVIL </w:t>
      </w:r>
    </w:p>
    <w:p w:rsidR="00A524AA" w:rsidRPr="000476AC" w:rsidRDefault="00A524AA" w:rsidP="00A524AA"/>
    <w:p w:rsidR="00A524AA" w:rsidRDefault="00A524AA" w:rsidP="00A524AA">
      <w:pPr>
        <w:pStyle w:val="Ttulo3"/>
      </w:pPr>
      <w:r w:rsidRPr="00DF6FFD">
        <w:t>Descripción</w:t>
      </w:r>
      <w:r>
        <w:t>:</w:t>
      </w:r>
      <w:r w:rsidRPr="00B256A1">
        <w:t xml:space="preserve"> </w:t>
      </w:r>
      <w:r>
        <w:t>Permite visualizar los  utensilios  de una base de datos administrada desde la aplicación web.</w:t>
      </w:r>
    </w:p>
    <w:p w:rsidR="00E06A73" w:rsidRDefault="00E06A73" w:rsidP="00E06A73"/>
    <w:p w:rsidR="00E06A73" w:rsidRDefault="00E06A73" w:rsidP="00E06A73">
      <w:pPr>
        <w:jc w:val="both"/>
      </w:pPr>
      <w:r>
        <w:t>Se mostrarán en forma de imágenes los utensilios que se encuentran en la base de datos administrada desde la aplicación web. La información específica de cada utensilio se mostrará al dar clic en la imagen del mismo.</w:t>
      </w:r>
    </w:p>
    <w:p w:rsidR="00E06A73" w:rsidRDefault="00E06A73" w:rsidP="00494DDF">
      <w:pPr>
        <w:pStyle w:val="Ttulo3"/>
      </w:pPr>
      <w:r>
        <w:t xml:space="preserve">Necesidad que resuelve: </w:t>
      </w:r>
    </w:p>
    <w:p w:rsidR="00494DDF" w:rsidRDefault="00494DDF" w:rsidP="00494DDF">
      <w:r>
        <w:t>La mayoría de las veces los pacientes no saben a qué utensilio se refieren en las dietas (por ejemplo cucharadita, cuchara sopera, etc.).</w:t>
      </w:r>
    </w:p>
    <w:p w:rsidR="00494DDF" w:rsidRDefault="00494DDF" w:rsidP="00494DDF"/>
    <w:p w:rsidR="00494DDF" w:rsidRDefault="00494DDF">
      <w:r>
        <w:br w:type="page"/>
      </w:r>
    </w:p>
    <w:p w:rsidR="00494DDF" w:rsidRDefault="00494DDF" w:rsidP="00494DDF">
      <w:pPr>
        <w:pStyle w:val="Ttulo1"/>
      </w:pPr>
      <w:r w:rsidRPr="00DF6FFD">
        <w:lastRenderedPageBreak/>
        <w:t>ID del requerimi</w:t>
      </w:r>
      <w:r>
        <w:t>ento: REQ_06. Estatus: En proceso</w:t>
      </w:r>
    </w:p>
    <w:p w:rsidR="00494DDF" w:rsidRDefault="00494DDF" w:rsidP="00494DDF">
      <w:pPr>
        <w:pStyle w:val="Ttulo2"/>
      </w:pPr>
      <w:r w:rsidRPr="00DF6FFD">
        <w:t xml:space="preserve">Nombre </w:t>
      </w:r>
      <w:r>
        <w:t xml:space="preserve">corto: </w:t>
      </w:r>
      <w:r w:rsidR="00722C57">
        <w:t>Generación de cálculos.</w:t>
      </w:r>
      <w:r>
        <w:t xml:space="preserve"> </w:t>
      </w:r>
    </w:p>
    <w:p w:rsidR="00494DDF" w:rsidRPr="000476AC" w:rsidRDefault="00494DDF" w:rsidP="00494DDF"/>
    <w:p w:rsidR="00494DDF" w:rsidRDefault="00494DDF" w:rsidP="00494DDF">
      <w:pPr>
        <w:pStyle w:val="Ttulo3"/>
      </w:pPr>
      <w:r w:rsidRPr="00DF6FFD">
        <w:t>Descripción</w:t>
      </w:r>
      <w:r>
        <w:t>:</w:t>
      </w:r>
      <w:r w:rsidR="00722C57">
        <w:t xml:space="preserve"> Realiza cálculos necesarios para la generación del menú patrón.</w:t>
      </w:r>
    </w:p>
    <w:p w:rsidR="00722C57" w:rsidRDefault="00722C57" w:rsidP="00722C57"/>
    <w:p w:rsidR="00722C57" w:rsidRDefault="00722C57" w:rsidP="00722C57">
      <w:pPr>
        <w:jc w:val="both"/>
      </w:pPr>
      <w:r>
        <w:t>Estos cálculos estarán disponibles para ser utilizados en algún otro apartado de la página, ya sea para generar el menú patrón o bien para imprimirlos en el diagnóstico clínico o en el diagnóstico dietético.</w:t>
      </w:r>
    </w:p>
    <w:p w:rsidR="00722C57" w:rsidRDefault="00722C57" w:rsidP="00722C57">
      <w:pPr>
        <w:jc w:val="both"/>
      </w:pPr>
      <w:r>
        <w:t>Comprende cálculos como el IMC (índice de masa corporal), GEB (gasto energético basal) y el GET (gasto energético total).</w:t>
      </w:r>
    </w:p>
    <w:p w:rsidR="00722C57" w:rsidRDefault="00722C57" w:rsidP="00722C57">
      <w:pPr>
        <w:jc w:val="both"/>
      </w:pPr>
    </w:p>
    <w:p w:rsidR="00722C57" w:rsidRDefault="00722C57" w:rsidP="00722C57">
      <w:pPr>
        <w:pStyle w:val="Ttulo3"/>
      </w:pPr>
      <w:r>
        <w:t xml:space="preserve">Necesidad que resuelve: </w:t>
      </w:r>
    </w:p>
    <w:p w:rsidR="00722C57" w:rsidRDefault="00722C57" w:rsidP="00722C57">
      <w:pPr>
        <w:jc w:val="both"/>
      </w:pPr>
      <w:r>
        <w:t>Uno de los objetivos del proyecto es agilizar las consultas, para lograr esto, el componente de cálculos realizará automáticamente las fórmulas que aumentan el tiempo de la consulta.</w:t>
      </w:r>
    </w:p>
    <w:p w:rsidR="00722C57" w:rsidRDefault="00722C57" w:rsidP="00722C57">
      <w:pPr>
        <w:jc w:val="both"/>
      </w:pPr>
    </w:p>
    <w:p w:rsidR="00722C57" w:rsidRDefault="00722C57">
      <w:r>
        <w:br w:type="page"/>
      </w:r>
    </w:p>
    <w:p w:rsidR="00722C57" w:rsidRDefault="00722C57" w:rsidP="00722C57">
      <w:pPr>
        <w:pStyle w:val="Ttulo1"/>
      </w:pPr>
      <w:r w:rsidRPr="00DF6FFD">
        <w:lastRenderedPageBreak/>
        <w:t>ID del requerimi</w:t>
      </w:r>
      <w:r>
        <w:t>ento: REQ_07. Estatus: En proceso</w:t>
      </w:r>
    </w:p>
    <w:p w:rsidR="00722C57" w:rsidRDefault="00722C57" w:rsidP="00722C57">
      <w:pPr>
        <w:pStyle w:val="Ttulo2"/>
      </w:pPr>
      <w:r w:rsidRPr="00DF6FFD">
        <w:t xml:space="preserve">Nombre </w:t>
      </w:r>
      <w:r>
        <w:t xml:space="preserve">corto: </w:t>
      </w:r>
      <w:r w:rsidR="004B7E45">
        <w:t xml:space="preserve">Administrador de </w:t>
      </w:r>
      <w:proofErr w:type="spellStart"/>
      <w:r w:rsidR="004B7E45">
        <w:t>tips</w:t>
      </w:r>
      <w:proofErr w:type="spellEnd"/>
      <w:r w:rsidR="004B7E45">
        <w:t xml:space="preserve"> nutricionales</w:t>
      </w:r>
      <w:r>
        <w:t xml:space="preserve">. </w:t>
      </w:r>
    </w:p>
    <w:p w:rsidR="00722C57" w:rsidRPr="000476AC" w:rsidRDefault="00722C57" w:rsidP="00722C57"/>
    <w:p w:rsidR="00722C57" w:rsidRDefault="00722C57" w:rsidP="004B7E45">
      <w:pPr>
        <w:pStyle w:val="Ttulo3"/>
      </w:pPr>
      <w:r w:rsidRPr="00DF6FFD">
        <w:t>Descripción</w:t>
      </w:r>
      <w:r>
        <w:t xml:space="preserve">: </w:t>
      </w:r>
      <w:r w:rsidR="004B7E45">
        <w:t xml:space="preserve">Permite crear </w:t>
      </w:r>
      <w:proofErr w:type="spellStart"/>
      <w:r w:rsidR="004B7E45">
        <w:t>tips</w:t>
      </w:r>
      <w:proofErr w:type="spellEnd"/>
      <w:r w:rsidR="004B7E45">
        <w:t xml:space="preserve"> o consejos nutricionales para posteriormente ser enviados a los pacientes, dependiendo de su patología o sus avances en relación a su plan de alimentación.</w:t>
      </w:r>
    </w:p>
    <w:p w:rsidR="004B7E45" w:rsidRDefault="004B7E45" w:rsidP="004B7E45"/>
    <w:p w:rsidR="004B7E45" w:rsidRDefault="004B7E45" w:rsidP="004B7E45">
      <w:pPr>
        <w:pStyle w:val="Prrafodelista"/>
        <w:numPr>
          <w:ilvl w:val="0"/>
          <w:numId w:val="5"/>
        </w:numPr>
        <w:jc w:val="both"/>
      </w:pPr>
      <w:r>
        <w:t xml:space="preserve">Crear. Los datos necesarios para agregar un </w:t>
      </w:r>
      <w:proofErr w:type="spellStart"/>
      <w:r>
        <w:t>tip</w:t>
      </w:r>
      <w:proofErr w:type="spellEnd"/>
      <w:r>
        <w:t xml:space="preserve"> a la base de datos son: </w:t>
      </w:r>
    </w:p>
    <w:p w:rsidR="004B7E45" w:rsidRDefault="004B7E45" w:rsidP="004B7E45">
      <w:pPr>
        <w:pStyle w:val="Prrafodelista"/>
        <w:numPr>
          <w:ilvl w:val="1"/>
          <w:numId w:val="5"/>
        </w:numPr>
        <w:jc w:val="both"/>
      </w:pPr>
      <w:r>
        <w:t xml:space="preserve">Fecha del </w:t>
      </w:r>
      <w:proofErr w:type="spellStart"/>
      <w:r>
        <w:t>tip</w:t>
      </w:r>
      <w:proofErr w:type="spellEnd"/>
      <w:r>
        <w:t>.</w:t>
      </w:r>
    </w:p>
    <w:p w:rsidR="004B7E45" w:rsidRDefault="004B7E45" w:rsidP="004B7E45">
      <w:pPr>
        <w:pStyle w:val="Prrafodelista"/>
        <w:numPr>
          <w:ilvl w:val="1"/>
          <w:numId w:val="5"/>
        </w:numPr>
        <w:jc w:val="both"/>
      </w:pPr>
      <w:r>
        <w:t>Patología del paciente.</w:t>
      </w:r>
    </w:p>
    <w:p w:rsidR="004B7E45" w:rsidRDefault="004B7E45" w:rsidP="004B7E45">
      <w:pPr>
        <w:pStyle w:val="Prrafodelista"/>
        <w:numPr>
          <w:ilvl w:val="1"/>
          <w:numId w:val="5"/>
        </w:numPr>
        <w:jc w:val="both"/>
      </w:pPr>
      <w:r>
        <w:t xml:space="preserve">Descripción del </w:t>
      </w:r>
      <w:proofErr w:type="spellStart"/>
      <w:r>
        <w:t>tip</w:t>
      </w:r>
      <w:proofErr w:type="spellEnd"/>
      <w:r>
        <w:t>.</w:t>
      </w:r>
    </w:p>
    <w:p w:rsidR="004B7E45" w:rsidRPr="004B7E45" w:rsidRDefault="004B7E45" w:rsidP="004B7E45">
      <w:pPr>
        <w:pStyle w:val="Prrafodelista"/>
        <w:ind w:left="1440" w:firstLine="0"/>
        <w:jc w:val="both"/>
      </w:pPr>
    </w:p>
    <w:p w:rsidR="00722C57" w:rsidRPr="00722C57" w:rsidRDefault="004B7E45" w:rsidP="004B7E45">
      <w:pPr>
        <w:jc w:val="both"/>
      </w:pPr>
      <w:r>
        <w:t xml:space="preserve">Estos </w:t>
      </w:r>
      <w:proofErr w:type="spellStart"/>
      <w:r>
        <w:t>tips</w:t>
      </w:r>
      <w:proofErr w:type="spellEnd"/>
      <w:r>
        <w:t xml:space="preserve"> se asignan a cada paciente desde la aplicación web.</w:t>
      </w:r>
    </w:p>
    <w:p w:rsidR="004B7E45" w:rsidRDefault="004B7E45" w:rsidP="004B7E45">
      <w:pPr>
        <w:pStyle w:val="Ttulo3"/>
      </w:pPr>
      <w:r>
        <w:t xml:space="preserve">Necesidad que resuelve: </w:t>
      </w:r>
    </w:p>
    <w:p w:rsidR="00494DDF" w:rsidRDefault="004B7E45" w:rsidP="00494DDF">
      <w:r>
        <w:t>Los pacientes necesitan motivarse para cumplir con su dieta</w:t>
      </w:r>
      <w:r w:rsidR="005C47DB">
        <w:t>. Servirán como incentivos.</w:t>
      </w:r>
    </w:p>
    <w:p w:rsidR="005C47DB" w:rsidRPr="00494DDF" w:rsidRDefault="005C47DB" w:rsidP="00494DDF"/>
    <w:p w:rsidR="00E06A73" w:rsidRPr="00E06A73" w:rsidRDefault="00E06A73" w:rsidP="00E06A73">
      <w:pPr>
        <w:jc w:val="both"/>
      </w:pPr>
    </w:p>
    <w:p w:rsidR="00E06A73" w:rsidRDefault="00E06A73" w:rsidP="00E06A73"/>
    <w:p w:rsidR="005C47DB" w:rsidRDefault="005C47DB" w:rsidP="00E06A73"/>
    <w:p w:rsidR="005C47DB" w:rsidRDefault="005C47DB">
      <w:r>
        <w:br w:type="page"/>
      </w:r>
    </w:p>
    <w:p w:rsidR="005C47DB" w:rsidRDefault="005C47DB" w:rsidP="005C47DB">
      <w:pPr>
        <w:pStyle w:val="Ttulo1"/>
      </w:pPr>
      <w:r w:rsidRPr="00DF6FFD">
        <w:lastRenderedPageBreak/>
        <w:t>ID del requerimi</w:t>
      </w:r>
      <w:r>
        <w:t>ento: REQ_08. Estatus: En proceso</w:t>
      </w:r>
    </w:p>
    <w:p w:rsidR="005C47DB" w:rsidRDefault="005C47DB" w:rsidP="005C47DB">
      <w:pPr>
        <w:pStyle w:val="Ttulo2"/>
      </w:pPr>
      <w:r w:rsidRPr="00DF6FFD">
        <w:t xml:space="preserve">Nombre </w:t>
      </w:r>
      <w:r>
        <w:t xml:space="preserve">corto: </w:t>
      </w:r>
      <w:proofErr w:type="spellStart"/>
      <w:r>
        <w:t>tips</w:t>
      </w:r>
      <w:proofErr w:type="spellEnd"/>
      <w:r>
        <w:t xml:space="preserve"> nutricionales. Móvil. </w:t>
      </w:r>
    </w:p>
    <w:p w:rsidR="005C47DB" w:rsidRPr="000476AC" w:rsidRDefault="005C47DB" w:rsidP="005C47DB"/>
    <w:p w:rsidR="005C47DB" w:rsidRDefault="005C47DB" w:rsidP="005C47DB">
      <w:pPr>
        <w:pStyle w:val="Ttulo3"/>
      </w:pPr>
      <w:r w:rsidRPr="00DF6FFD">
        <w:t>Descripción</w:t>
      </w:r>
      <w:r>
        <w:t xml:space="preserve">: muestra los </w:t>
      </w:r>
      <w:proofErr w:type="spellStart"/>
      <w:r>
        <w:t>tips</w:t>
      </w:r>
      <w:proofErr w:type="spellEnd"/>
      <w:r>
        <w:t xml:space="preserve"> que fueron creados desde la página web dependiendo de la patología del paciente.</w:t>
      </w:r>
    </w:p>
    <w:p w:rsidR="005C47DB" w:rsidRDefault="005C47DB" w:rsidP="005C47DB"/>
    <w:p w:rsidR="005C47DB" w:rsidRDefault="005C47DB" w:rsidP="005C47DB">
      <w:r>
        <w:t xml:space="preserve">Estos </w:t>
      </w:r>
      <w:proofErr w:type="spellStart"/>
      <w:r>
        <w:t>tips</w:t>
      </w:r>
      <w:proofErr w:type="spellEnd"/>
      <w:r>
        <w:t xml:space="preserve"> estarán disponibles en el dispositivo móvil diariamente, y en forma de historial dentro de una base de datos.</w:t>
      </w:r>
    </w:p>
    <w:p w:rsidR="005C47DB" w:rsidRDefault="005C47DB" w:rsidP="005C47DB">
      <w:pPr>
        <w:pStyle w:val="Ttulo3"/>
      </w:pPr>
      <w:r>
        <w:t xml:space="preserve">Necesidad que resuelve: </w:t>
      </w:r>
    </w:p>
    <w:p w:rsidR="005C47DB" w:rsidRDefault="005C47DB" w:rsidP="005C47DB">
      <w:r>
        <w:t>Los pacientes necesitan motivación para cumplir con su dieta</w:t>
      </w:r>
    </w:p>
    <w:p w:rsidR="00BA51CC" w:rsidRDefault="00BA51CC" w:rsidP="005C47DB"/>
    <w:p w:rsidR="00BA51CC" w:rsidRDefault="00BA51CC" w:rsidP="005C47DB"/>
    <w:p w:rsidR="00BA51CC" w:rsidRDefault="00BA51CC">
      <w:r>
        <w:br w:type="page"/>
      </w:r>
    </w:p>
    <w:p w:rsidR="00BA51CC" w:rsidRDefault="00BA51CC" w:rsidP="005C47DB"/>
    <w:p w:rsidR="00BA51CC" w:rsidRDefault="00BA51CC" w:rsidP="00BA51CC">
      <w:pPr>
        <w:pStyle w:val="Ttulo1"/>
      </w:pPr>
      <w:r w:rsidRPr="00DF6FFD">
        <w:t>ID del requerimi</w:t>
      </w:r>
      <w:r>
        <w:t>ento: REQ_09</w:t>
      </w:r>
      <w:r>
        <w:t>. Estatus: En proceso</w:t>
      </w:r>
    </w:p>
    <w:p w:rsidR="00BA51CC" w:rsidRDefault="00BA51CC" w:rsidP="00BA51CC">
      <w:pPr>
        <w:pStyle w:val="Ttulo2"/>
      </w:pPr>
      <w:r w:rsidRPr="00DF6FFD">
        <w:t xml:space="preserve">Nombre </w:t>
      </w:r>
      <w:r>
        <w:t xml:space="preserve">corto: </w:t>
      </w:r>
      <w:r>
        <w:t>Obtención de equivalentes</w:t>
      </w:r>
      <w:r>
        <w:t xml:space="preserve"> </w:t>
      </w:r>
    </w:p>
    <w:p w:rsidR="00BA51CC" w:rsidRPr="000476AC" w:rsidRDefault="00BA51CC" w:rsidP="00BA51CC"/>
    <w:p w:rsidR="00BA51CC" w:rsidRDefault="00BA51CC" w:rsidP="00BA51CC">
      <w:pPr>
        <w:pStyle w:val="Ttulo3"/>
      </w:pPr>
      <w:r w:rsidRPr="00DF6FFD">
        <w:t>Descripción</w:t>
      </w:r>
      <w:r>
        <w:t>:</w:t>
      </w:r>
      <w:r>
        <w:t xml:space="preserve"> a partir de los datos obtenidos en el módulo de cálculos, se generará un menú de alimentos equivalentes para cada uno de los pacientes</w:t>
      </w:r>
      <w:r>
        <w:t>.</w:t>
      </w:r>
    </w:p>
    <w:p w:rsidR="00BA51CC" w:rsidRDefault="00BA51CC" w:rsidP="00BA51CC"/>
    <w:p w:rsidR="00BA51CC" w:rsidRDefault="00BA51CC" w:rsidP="00BA51CC">
      <w:pPr>
        <w:jc w:val="both"/>
      </w:pPr>
      <w:r>
        <w:t>Los equivalentes generados permitirán a la aplicación web formular un menú patrón para cada uno de los pacientes dependiendo de sus necesidades alimenticias (GEB, GET).</w:t>
      </w:r>
    </w:p>
    <w:p w:rsidR="00BA51CC" w:rsidRDefault="00BA51CC" w:rsidP="00BA51CC">
      <w:pPr>
        <w:jc w:val="both"/>
      </w:pPr>
      <w:r>
        <w:t>En general, los equivalentes estarán disponibles en una base de datos basada en la del SMAE (Sistema Mexicano de Alimentos Equivalentes).</w:t>
      </w:r>
    </w:p>
    <w:p w:rsidR="00BA51CC" w:rsidRDefault="00BA51CC" w:rsidP="00BA51CC">
      <w:pPr>
        <w:jc w:val="both"/>
      </w:pPr>
    </w:p>
    <w:p w:rsidR="00BA51CC" w:rsidRDefault="00BA51CC" w:rsidP="00BA51CC">
      <w:pPr>
        <w:pStyle w:val="Ttulo3"/>
        <w:jc w:val="both"/>
      </w:pPr>
      <w:r>
        <w:t xml:space="preserve">Necesidad que resuelve: </w:t>
      </w:r>
    </w:p>
    <w:p w:rsidR="00BA51CC" w:rsidRDefault="00BA51CC" w:rsidP="00BA51CC">
      <w:pPr>
        <w:jc w:val="both"/>
      </w:pPr>
      <w:r>
        <w:t>Los equivalentes son útiles para generar el menú patrón de los alimentos que el paciente puede o no consumir.</w:t>
      </w:r>
    </w:p>
    <w:p w:rsidR="00BA51CC" w:rsidRDefault="00BA51CC" w:rsidP="00BA51CC">
      <w:r>
        <w:br w:type="page"/>
      </w:r>
    </w:p>
    <w:p w:rsidR="00BA51CC" w:rsidRDefault="00BA51CC" w:rsidP="00BA51CC">
      <w:pPr>
        <w:pStyle w:val="Ttulo1"/>
      </w:pPr>
      <w:r w:rsidRPr="00DF6FFD">
        <w:lastRenderedPageBreak/>
        <w:t>ID del requerimi</w:t>
      </w:r>
      <w:r>
        <w:t>ento: REQ_10</w:t>
      </w:r>
      <w:r>
        <w:t>. Estatus: En proceso</w:t>
      </w:r>
      <w:r>
        <w:t>.</w:t>
      </w:r>
    </w:p>
    <w:p w:rsidR="00BA51CC" w:rsidRDefault="00BA51CC" w:rsidP="00BA51CC">
      <w:pPr>
        <w:pStyle w:val="Ttulo2"/>
      </w:pPr>
      <w:r w:rsidRPr="00DF6FFD">
        <w:t xml:space="preserve">Nombre </w:t>
      </w:r>
      <w:r>
        <w:t xml:space="preserve">corto: </w:t>
      </w:r>
      <w:r>
        <w:t>Generación del menú patrón.</w:t>
      </w:r>
      <w:r>
        <w:t xml:space="preserve"> </w:t>
      </w:r>
    </w:p>
    <w:p w:rsidR="00BA51CC" w:rsidRDefault="00BA51CC" w:rsidP="00BA51CC"/>
    <w:p w:rsidR="00B7514B" w:rsidRDefault="00B7514B" w:rsidP="00B7514B">
      <w:pPr>
        <w:pStyle w:val="Ttulo3"/>
      </w:pPr>
      <w:r w:rsidRPr="00DF6FFD">
        <w:t>Descripción</w:t>
      </w:r>
      <w:r>
        <w:t>:</w:t>
      </w:r>
      <w:r>
        <w:t xml:space="preserve"> el menú patrón es generado para poder crear platillos que cubran las necesidades alimenticias de los pacientes</w:t>
      </w:r>
      <w:r>
        <w:t>.</w:t>
      </w:r>
    </w:p>
    <w:p w:rsidR="00B7514B" w:rsidRDefault="00B7514B" w:rsidP="00B7514B"/>
    <w:p w:rsidR="00B7514B" w:rsidRDefault="00B7514B" w:rsidP="00B7514B">
      <w:pPr>
        <w:jc w:val="both"/>
      </w:pPr>
      <w:r>
        <w:t>Basado en los alimentos equivalentes, el menú patrón mostrará los alimentos que pertenecen a un determinado grupo de alimentos y cubren las necesidades dietéticas de cada paciente.</w:t>
      </w:r>
    </w:p>
    <w:p w:rsidR="00B7514B" w:rsidRDefault="00B7514B" w:rsidP="00B7514B">
      <w:pPr>
        <w:jc w:val="both"/>
      </w:pPr>
      <w:r>
        <w:t>En base a este menú, se generarán platillos y/u opciones que cubran las necesidades previamente mencionadas.</w:t>
      </w:r>
    </w:p>
    <w:p w:rsidR="00BA51CC" w:rsidRDefault="00BA51CC" w:rsidP="00BA51CC"/>
    <w:p w:rsidR="00B7514B" w:rsidRDefault="00B7514B" w:rsidP="00B7514B">
      <w:pPr>
        <w:pStyle w:val="Ttulo3"/>
        <w:jc w:val="both"/>
      </w:pPr>
      <w:r>
        <w:t xml:space="preserve">Necesidad que resuelve: </w:t>
      </w:r>
    </w:p>
    <w:p w:rsidR="002500DA" w:rsidRDefault="00B7514B" w:rsidP="00BA51CC">
      <w:r>
        <w:t>El menú patrón es necesario para generar los platillos que el paciente debe consumir según sus necesidades dietéticas.</w:t>
      </w:r>
    </w:p>
    <w:p w:rsidR="002500DA" w:rsidRDefault="002500DA">
      <w:r>
        <w:br w:type="page"/>
      </w:r>
    </w:p>
    <w:p w:rsidR="002500DA" w:rsidRDefault="002500DA" w:rsidP="002500DA">
      <w:pPr>
        <w:pStyle w:val="Ttulo1"/>
      </w:pPr>
      <w:r w:rsidRPr="00DF6FFD">
        <w:lastRenderedPageBreak/>
        <w:t>ID del requerimi</w:t>
      </w:r>
      <w:r>
        <w:t>ento: REQ_</w:t>
      </w:r>
      <w:r>
        <w:t>11</w:t>
      </w:r>
      <w:r>
        <w:t>. Estatus: En proceso.</w:t>
      </w:r>
    </w:p>
    <w:p w:rsidR="002500DA" w:rsidRDefault="002500DA" w:rsidP="002500DA">
      <w:pPr>
        <w:pStyle w:val="Ttulo2"/>
      </w:pPr>
      <w:r w:rsidRPr="00DF6FFD">
        <w:t xml:space="preserve">Nombre </w:t>
      </w:r>
      <w:r>
        <w:t>corto:</w:t>
      </w:r>
      <w:r w:rsidR="00B94AE9">
        <w:t xml:space="preserve"> mostrar dieta Móvil</w:t>
      </w:r>
      <w:r>
        <w:t xml:space="preserve">. </w:t>
      </w:r>
    </w:p>
    <w:p w:rsidR="002500DA" w:rsidRDefault="002500DA" w:rsidP="002500DA"/>
    <w:p w:rsidR="002500DA" w:rsidRDefault="002500DA" w:rsidP="002500DA">
      <w:pPr>
        <w:pStyle w:val="Ttulo3"/>
      </w:pPr>
      <w:r w:rsidRPr="00DF6FFD">
        <w:t>Descripción</w:t>
      </w:r>
      <w:r>
        <w:t>:</w:t>
      </w:r>
      <w:r w:rsidR="00B94AE9">
        <w:t xml:space="preserve"> la dieta asignada a cada uno de los pacientes debe de mostrarse en su dispositivo móvil.</w:t>
      </w:r>
    </w:p>
    <w:p w:rsidR="00507866" w:rsidRPr="00507866" w:rsidRDefault="00507866" w:rsidP="00507866"/>
    <w:p w:rsidR="00507866" w:rsidRDefault="00B94AE9" w:rsidP="00507866">
      <w:pPr>
        <w:jc w:val="both"/>
      </w:pPr>
      <w:r>
        <w:t>Además de mostrar la dieta asignada diariamente, la aplicación debe ser capaz de mostrar la dieta de una fecha específica (indicada en la misma), así como permitirle al usuario elegir alguno de los platillos sugeridos en caso de no querer consumir el preestablecido.</w:t>
      </w:r>
    </w:p>
    <w:p w:rsidR="00507866" w:rsidRDefault="00507866" w:rsidP="00507866">
      <w:pPr>
        <w:jc w:val="both"/>
      </w:pPr>
    </w:p>
    <w:p w:rsidR="00B94AE9" w:rsidRDefault="00B94AE9" w:rsidP="00B94AE9">
      <w:pPr>
        <w:pStyle w:val="Ttulo3"/>
        <w:jc w:val="both"/>
      </w:pPr>
      <w:r>
        <w:t xml:space="preserve">Necesidad que resuelve: </w:t>
      </w:r>
    </w:p>
    <w:p w:rsidR="00B94AE9" w:rsidRDefault="00B94AE9" w:rsidP="00B94AE9">
      <w:r>
        <w:t>El cliente puede elegir entre distintas opciones de platillos que cumplen con las indicaciones dietéticas del nutriólogo</w:t>
      </w:r>
      <w:r>
        <w:t>.</w:t>
      </w:r>
    </w:p>
    <w:p w:rsidR="00B94AE9" w:rsidRDefault="00B94AE9" w:rsidP="00B94AE9">
      <w:r>
        <w:br w:type="page"/>
      </w:r>
    </w:p>
    <w:p w:rsidR="00B94AE9" w:rsidRDefault="00B94AE9" w:rsidP="00B94AE9">
      <w:pPr>
        <w:pStyle w:val="Ttulo1"/>
      </w:pPr>
      <w:r w:rsidRPr="00DF6FFD">
        <w:lastRenderedPageBreak/>
        <w:t>ID del requerimi</w:t>
      </w:r>
      <w:r>
        <w:t>ento: REQ_1</w:t>
      </w:r>
      <w:r>
        <w:t>2</w:t>
      </w:r>
      <w:r>
        <w:t>. Estatus: En proceso.</w:t>
      </w:r>
    </w:p>
    <w:p w:rsidR="00B94AE9" w:rsidRDefault="00B94AE9" w:rsidP="00B94AE9">
      <w:pPr>
        <w:pStyle w:val="Ttulo2"/>
      </w:pPr>
      <w:r w:rsidRPr="00DF6FFD">
        <w:t xml:space="preserve">Nombre </w:t>
      </w:r>
      <w:r>
        <w:t>corto:</w:t>
      </w:r>
      <w:r w:rsidR="00207F69">
        <w:t xml:space="preserve"> </w:t>
      </w:r>
      <w:proofErr w:type="spellStart"/>
      <w:r w:rsidR="00207F69">
        <w:t>l</w:t>
      </w:r>
      <w:r>
        <w:t>ogin</w:t>
      </w:r>
      <w:proofErr w:type="spellEnd"/>
      <w:r>
        <w:t xml:space="preserve"> web</w:t>
      </w:r>
      <w:r>
        <w:t xml:space="preserve">. </w:t>
      </w:r>
    </w:p>
    <w:p w:rsidR="00B94AE9" w:rsidRDefault="00B94AE9" w:rsidP="00B94AE9"/>
    <w:p w:rsidR="00507866" w:rsidRDefault="00B94AE9" w:rsidP="00507866">
      <w:pPr>
        <w:pStyle w:val="Ttulo3"/>
      </w:pPr>
      <w:r w:rsidRPr="00DF6FFD">
        <w:t>Descripción</w:t>
      </w:r>
      <w:r>
        <w:t xml:space="preserve">: </w:t>
      </w:r>
      <w:r w:rsidR="00D97FD8">
        <w:t>la información que se encuentra dentro de la aplicación web debe ser única y exclusivamente para uso del nutriólogo</w:t>
      </w:r>
      <w:r>
        <w:t>.</w:t>
      </w:r>
    </w:p>
    <w:p w:rsidR="00507866" w:rsidRPr="00507866" w:rsidRDefault="00507866" w:rsidP="00507866"/>
    <w:p w:rsidR="00B94AE9" w:rsidRDefault="00507866" w:rsidP="00507866">
      <w:pPr>
        <w:jc w:val="both"/>
      </w:pPr>
      <w:r>
        <w:t>Se deben validar un usuario y contraseña antes de entrar al sistema.</w:t>
      </w:r>
    </w:p>
    <w:p w:rsidR="00507866" w:rsidRDefault="00507866" w:rsidP="00507866">
      <w:pPr>
        <w:jc w:val="both"/>
      </w:pPr>
    </w:p>
    <w:p w:rsidR="00B94AE9" w:rsidRDefault="00B94AE9" w:rsidP="00B94AE9">
      <w:pPr>
        <w:pStyle w:val="Ttulo3"/>
        <w:jc w:val="both"/>
      </w:pPr>
      <w:r>
        <w:t xml:space="preserve">Necesidad que resuelve: </w:t>
      </w:r>
    </w:p>
    <w:p w:rsidR="00507866" w:rsidRDefault="00D97FD8" w:rsidP="00B94AE9">
      <w:r>
        <w:t>Durante las consultas, muchos datos que el paciente le da al nutriólogo son de carácter personal y sólo debe conocerlos el último con el fin del seguimiento del paciente.</w:t>
      </w:r>
    </w:p>
    <w:p w:rsidR="00507866" w:rsidRDefault="00507866">
      <w:r>
        <w:br w:type="page"/>
      </w:r>
    </w:p>
    <w:p w:rsidR="00507866" w:rsidRDefault="00507866" w:rsidP="00507866">
      <w:pPr>
        <w:pStyle w:val="Ttulo1"/>
      </w:pPr>
      <w:r w:rsidRPr="00DF6FFD">
        <w:lastRenderedPageBreak/>
        <w:t>ID del requerimi</w:t>
      </w:r>
      <w:r>
        <w:t>ento: REQ_1</w:t>
      </w:r>
      <w:r>
        <w:t>3</w:t>
      </w:r>
      <w:r>
        <w:t>. Estatus: En proceso.</w:t>
      </w:r>
    </w:p>
    <w:p w:rsidR="00507866" w:rsidRDefault="00507866" w:rsidP="00207F69">
      <w:pPr>
        <w:pStyle w:val="Ttulo2"/>
      </w:pPr>
      <w:r w:rsidRPr="00DF6FFD">
        <w:t xml:space="preserve">Nombre </w:t>
      </w:r>
      <w:r>
        <w:t xml:space="preserve">corto: </w:t>
      </w:r>
      <w:proofErr w:type="spellStart"/>
      <w:r>
        <w:t>login</w:t>
      </w:r>
      <w:proofErr w:type="spellEnd"/>
      <w:r>
        <w:t xml:space="preserve"> móvil</w:t>
      </w:r>
      <w:r>
        <w:t xml:space="preserve">. </w:t>
      </w:r>
    </w:p>
    <w:p w:rsidR="00207F69" w:rsidRPr="00207F69" w:rsidRDefault="00207F69" w:rsidP="00207F69"/>
    <w:p w:rsidR="00507866" w:rsidRDefault="00507866" w:rsidP="00507866">
      <w:pPr>
        <w:pStyle w:val="Ttulo3"/>
      </w:pPr>
      <w:r w:rsidRPr="00DF6FFD">
        <w:t>Descripción</w:t>
      </w:r>
      <w:r>
        <w:t xml:space="preserve">: </w:t>
      </w:r>
      <w:r>
        <w:t>el paciente debe ingresar a la aplicación utilizando un nombre de usuario y una contraseña</w:t>
      </w:r>
    </w:p>
    <w:p w:rsidR="00207F69" w:rsidRPr="00207F69" w:rsidRDefault="00207F69" w:rsidP="00207F69"/>
    <w:p w:rsidR="00507866" w:rsidRDefault="00507866" w:rsidP="00507866">
      <w:pPr>
        <w:jc w:val="both"/>
      </w:pPr>
      <w:r>
        <w:t xml:space="preserve">El nombre de usuario y la contraseña son asignados una vez que el paciente asiste a una consulta con el </w:t>
      </w:r>
      <w:r w:rsidR="00207F69">
        <w:t>nutriólogo.</w:t>
      </w:r>
    </w:p>
    <w:p w:rsidR="00507866" w:rsidRDefault="00207F69" w:rsidP="00207F69">
      <w:pPr>
        <w:jc w:val="both"/>
      </w:pPr>
      <w:r>
        <w:t>Estos datos son elegidos por el paciente, con el fin de evitar que éste olvide su contraseña.</w:t>
      </w:r>
    </w:p>
    <w:p w:rsidR="00207F69" w:rsidRDefault="00207F69" w:rsidP="00207F69">
      <w:pPr>
        <w:jc w:val="both"/>
      </w:pPr>
    </w:p>
    <w:p w:rsidR="00507866" w:rsidRDefault="00507866" w:rsidP="00507866">
      <w:pPr>
        <w:pStyle w:val="Ttulo3"/>
        <w:jc w:val="both"/>
      </w:pPr>
      <w:r>
        <w:t xml:space="preserve">Necesidad que resuelve: </w:t>
      </w:r>
    </w:p>
    <w:p w:rsidR="00207F69" w:rsidRDefault="00207F69" w:rsidP="00507866">
      <w:r>
        <w:t>La información entre el nutriólogo y el paciente es privada, es por esto que se debe evitar el acceso de terceros a dicha información</w:t>
      </w:r>
      <w:r w:rsidR="00507866">
        <w:t>.</w:t>
      </w:r>
    </w:p>
    <w:p w:rsidR="00207F69" w:rsidRDefault="00207F69">
      <w:r>
        <w:br w:type="page"/>
      </w:r>
    </w:p>
    <w:p w:rsidR="00207F69" w:rsidRDefault="00207F69" w:rsidP="00207F69">
      <w:pPr>
        <w:pStyle w:val="Ttulo1"/>
      </w:pPr>
      <w:r w:rsidRPr="00DF6FFD">
        <w:lastRenderedPageBreak/>
        <w:t>ID del requerimi</w:t>
      </w:r>
      <w:r>
        <w:t>ento: REQ_1</w:t>
      </w:r>
      <w:r>
        <w:t>4</w:t>
      </w:r>
      <w:r>
        <w:t>. Estatus: En proceso.</w:t>
      </w:r>
    </w:p>
    <w:p w:rsidR="00207F69" w:rsidRDefault="00207F69" w:rsidP="00207F69">
      <w:pPr>
        <w:pStyle w:val="Ttulo2"/>
      </w:pPr>
      <w:r w:rsidRPr="00DF6FFD">
        <w:t xml:space="preserve">Nombre </w:t>
      </w:r>
      <w:r>
        <w:t xml:space="preserve">corto: </w:t>
      </w:r>
      <w:r>
        <w:t>consentimiento informado</w:t>
      </w:r>
      <w:r>
        <w:t xml:space="preserve"> Móvil. </w:t>
      </w:r>
    </w:p>
    <w:p w:rsidR="00207F69" w:rsidRDefault="00207F69" w:rsidP="00207F69"/>
    <w:p w:rsidR="00207F69" w:rsidRDefault="00207F69" w:rsidP="00207F69">
      <w:pPr>
        <w:pStyle w:val="Ttulo3"/>
      </w:pPr>
      <w:r w:rsidRPr="00DF6FFD">
        <w:t>Descripción</w:t>
      </w:r>
      <w:r>
        <w:t xml:space="preserve">: </w:t>
      </w:r>
      <w:r>
        <w:t>una vez dentro de la aplicación móvil se debe presentar al cliente un aviso del uso de su información</w:t>
      </w:r>
      <w:r>
        <w:t>.</w:t>
      </w:r>
    </w:p>
    <w:p w:rsidR="00653735" w:rsidRDefault="00653735" w:rsidP="00653735"/>
    <w:p w:rsidR="00653735" w:rsidRPr="00653735" w:rsidRDefault="00653735" w:rsidP="00653735">
      <w:bookmarkStart w:id="0" w:name="_GoBack"/>
      <w:bookmarkEnd w:id="0"/>
    </w:p>
    <w:p w:rsidR="00207F69" w:rsidRDefault="00207F69" w:rsidP="00653735">
      <w:pPr>
        <w:jc w:val="both"/>
      </w:pPr>
      <w:r>
        <w:t>Este aviso le indica, en general, al paciente que la información enviada desde la aplicación sólo será vista por el nutriólogo, con el fin de llevar a cabo el seguimiento y monitoreo del paciente</w:t>
      </w:r>
      <w:r>
        <w:t>.</w:t>
      </w:r>
    </w:p>
    <w:p w:rsidR="00653735" w:rsidRDefault="00653735" w:rsidP="00653735">
      <w:pPr>
        <w:jc w:val="both"/>
      </w:pPr>
    </w:p>
    <w:p w:rsidR="00653735" w:rsidRDefault="00653735" w:rsidP="00653735">
      <w:pPr>
        <w:jc w:val="both"/>
      </w:pPr>
    </w:p>
    <w:p w:rsidR="00207F69" w:rsidRDefault="00207F69" w:rsidP="00207F69">
      <w:pPr>
        <w:pStyle w:val="Ttulo3"/>
        <w:jc w:val="both"/>
      </w:pPr>
      <w:r>
        <w:t xml:space="preserve">Necesidad que resuelve: </w:t>
      </w:r>
    </w:p>
    <w:p w:rsidR="00207F69" w:rsidRDefault="00207F69" w:rsidP="00207F69">
      <w:r>
        <w:t>Se debe informar al paciente que su información será utilizada con fines médicos y este debe aceptar el aviso para poder continuar utilizando la aplicación</w:t>
      </w:r>
      <w:r>
        <w:t>.</w:t>
      </w:r>
    </w:p>
    <w:p w:rsidR="00507866" w:rsidRDefault="00507866" w:rsidP="00507866"/>
    <w:p w:rsidR="00B94AE9" w:rsidRDefault="00B94AE9" w:rsidP="00B94AE9"/>
    <w:p w:rsidR="00B7514B" w:rsidRDefault="00B7514B" w:rsidP="00BA51CC"/>
    <w:p w:rsidR="00BA51CC" w:rsidRPr="00BA51CC" w:rsidRDefault="00BA51CC" w:rsidP="00BA51CC"/>
    <w:p w:rsidR="00BA51CC" w:rsidRPr="00BA51CC" w:rsidRDefault="00BA51CC" w:rsidP="00BA51CC">
      <w:pPr>
        <w:jc w:val="both"/>
      </w:pPr>
    </w:p>
    <w:p w:rsidR="005C47DB" w:rsidRPr="00494DDF" w:rsidRDefault="005C47DB" w:rsidP="005C47DB"/>
    <w:p w:rsidR="00E06A73" w:rsidRPr="00E06A73" w:rsidRDefault="00E06A73" w:rsidP="00E06A73"/>
    <w:sectPr w:rsidR="00E06A73" w:rsidRPr="00E06A73">
      <w:headerReference w:type="default" r:id="rId12"/>
      <w:footerReference w:type="even" r:id="rId13"/>
      <w:footerReference w:type="default" r:id="rId14"/>
      <w:pgSz w:w="11907" w:h="16839"/>
      <w:pgMar w:top="1440" w:right="1050" w:bottom="1440" w:left="1050" w:header="612"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F74" w:rsidRDefault="00A20F74">
      <w:pPr>
        <w:spacing w:after="0" w:line="240" w:lineRule="auto"/>
      </w:pPr>
      <w:r>
        <w:separator/>
      </w:r>
    </w:p>
  </w:endnote>
  <w:endnote w:type="continuationSeparator" w:id="0">
    <w:p w:rsidR="00A20F74" w:rsidRDefault="00A20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1A5" w:rsidRDefault="004B61A5">
    <w:pPr>
      <w:jc w:val="right"/>
    </w:pPr>
  </w:p>
  <w:p w:rsidR="004B61A5" w:rsidRDefault="00293FE7">
    <w:pPr>
      <w:jc w:val="right"/>
    </w:pPr>
    <w:r>
      <w:fldChar w:fldCharType="begin"/>
    </w:r>
    <w:r>
      <w:instrText>PAGE   \* MERGEFORMAT</w:instrText>
    </w:r>
    <w:r>
      <w:fldChar w:fldCharType="separate"/>
    </w:r>
    <w:r>
      <w:rPr>
        <w:lang w:val="es-ES"/>
      </w:rPr>
      <w:t>2</w:t>
    </w:r>
    <w:r>
      <w:fldChar w:fldCharType="end"/>
    </w:r>
    <w:r>
      <w:rPr>
        <w:lang w:val="es-ES"/>
      </w:rPr>
      <w:t xml:space="preserve"> </w:t>
    </w:r>
    <w:r>
      <w:rPr>
        <w:color w:val="E68422" w:themeColor="accent3"/>
      </w:rPr>
      <w:sym w:font="Wingdings 2" w:char="F097"/>
    </w:r>
    <w:r>
      <w:rPr>
        <w:lang w:val="es-ES"/>
      </w:rPr>
      <w:t xml:space="preserve"> </w:t>
    </w:r>
  </w:p>
  <w:p w:rsidR="004B61A5" w:rsidRDefault="00293FE7">
    <w:pPr>
      <w:jc w:val="right"/>
    </w:pPr>
    <w:r>
      <w:rPr>
        <w:noProof/>
      </w:rPr>
      <mc:AlternateContent>
        <mc:Choice Requires="wpg">
          <w:drawing>
            <wp:inline distT="0" distB="0" distL="0" distR="0" wp14:editId="104A847E">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5="http://schemas.microsoft.com/office/word/2012/wordml">
          <w:pict>
            <v:group w14:anchorId="4BF344E2"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rsidR="004B61A5" w:rsidRDefault="004B61A5">
    <w:pPr>
      <w:pStyle w:val="Sinespaciado"/>
      <w:rPr>
        <w:sz w:val="2"/>
        <w:szCs w:val="2"/>
      </w:rPr>
    </w:pPr>
  </w:p>
  <w:p w:rsidR="004B61A5" w:rsidRDefault="004B61A5"/>
  <w:p w:rsidR="004B61A5" w:rsidRDefault="004B61A5"/>
  <w:p w:rsidR="004B61A5" w:rsidRDefault="004B61A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1A5" w:rsidRDefault="00293FE7">
    <w:pPr>
      <w:jc w:val="center"/>
    </w:pPr>
    <w:r>
      <w:rPr>
        <w:rFonts w:hint="eastAsia"/>
        <w:color w:val="6076B4" w:themeColor="accent1"/>
      </w:rPr>
      <w:fldChar w:fldCharType="begin"/>
    </w:r>
    <w:r>
      <w:rPr>
        <w:color w:val="6076B4" w:themeColor="accent1"/>
      </w:rPr>
      <w:instrText>STYLEREF  "Título 1"</w:instrText>
    </w:r>
    <w:r>
      <w:rPr>
        <w:rFonts w:hint="eastAsia"/>
        <w:color w:val="6076B4" w:themeColor="accent1"/>
      </w:rPr>
      <w:fldChar w:fldCharType="separate"/>
    </w:r>
    <w:r w:rsidR="00653735">
      <w:rPr>
        <w:noProof/>
        <w:color w:val="6076B4" w:themeColor="accent1"/>
      </w:rPr>
      <w:t>ID del requerimiento: REQ_14. Estatus: En proceso.</w:t>
    </w:r>
    <w:r>
      <w:rPr>
        <w:rFonts w:hint="eastAsia"/>
        <w:color w:val="6076B4" w:themeColor="accent1"/>
      </w:rPr>
      <w:fldChar w:fldCharType="end"/>
    </w:r>
    <w:r>
      <w:rPr>
        <w:color w:val="6076B4" w:themeColor="accent1"/>
        <w:lang w:val="es-ES"/>
      </w:rPr>
      <w:t xml:space="preserve"> </w:t>
    </w:r>
    <w:r>
      <w:rPr>
        <w:color w:val="6076B4" w:themeColor="accent1"/>
      </w:rPr>
      <w:sym w:font="Wingdings" w:char="F09F"/>
    </w:r>
    <w:r>
      <w:rPr>
        <w:color w:val="6076B4" w:themeColor="accent1"/>
        <w:lang w:val="es-ES"/>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653735" w:rsidRPr="00653735">
      <w:rPr>
        <w:noProof/>
        <w:color w:val="6076B4" w:themeColor="accent1"/>
        <w:lang w:val="es-ES"/>
      </w:rPr>
      <w:t>14</w:t>
    </w:r>
    <w:r>
      <w:rPr>
        <w:color w:val="6076B4"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F74" w:rsidRDefault="00A20F74">
      <w:pPr>
        <w:spacing w:after="0" w:line="240" w:lineRule="auto"/>
      </w:pPr>
      <w:r>
        <w:separator/>
      </w:r>
    </w:p>
  </w:footnote>
  <w:footnote w:type="continuationSeparator" w:id="0">
    <w:p w:rsidR="00A20F74" w:rsidRDefault="00A20F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6076B4" w:themeColor="accent1"/>
      </w:rPr>
      <w:alias w:val="Título"/>
      <w:id w:val="-1396499233"/>
      <w:dataBinding w:prefixMappings="xmlns:ns0='http://schemas.openxmlformats.org/package/2006/metadata/core-properties' xmlns:ns1='http://purl.org/dc/elements/1.1/'" w:xpath="/ns0:coreProperties[1]/ns1:title[1]" w:storeItemID="{6C3C8BC8-F283-45AE-878A-BAB7291924A1}"/>
      <w:text/>
    </w:sdtPr>
    <w:sdtEndPr/>
    <w:sdtContent>
      <w:p w:rsidR="004B61A5" w:rsidRDefault="00872B95">
        <w:pPr>
          <w:spacing w:after="0"/>
          <w:jc w:val="center"/>
          <w:rPr>
            <w:color w:val="E4E9EF" w:themeColor="background2"/>
          </w:rPr>
        </w:pPr>
        <w:r>
          <w:rPr>
            <w:color w:val="6076B4" w:themeColor="accent1"/>
          </w:rPr>
          <w:t>Documento De Requerimientos</w:t>
        </w:r>
      </w:p>
    </w:sdtContent>
  </w:sdt>
  <w:p w:rsidR="004B61A5" w:rsidRDefault="00293FE7">
    <w:pPr>
      <w:jc w:val="center"/>
      <w:rPr>
        <w:color w:val="6076B4" w:themeColor="accent1"/>
      </w:rPr>
    </w:pPr>
    <w:r>
      <w:rPr>
        <w:color w:val="6076B4" w:themeColor="accent1"/>
      </w:rPr>
      <w:sym w:font="Symbol" w:char="F0B7"/>
    </w:r>
    <w:r>
      <w:rPr>
        <w:color w:val="6076B4" w:themeColor="accent1"/>
        <w:lang w:val="es-ES"/>
      </w:rPr>
      <w:t xml:space="preserve"> </w:t>
    </w:r>
    <w:r>
      <w:rPr>
        <w:color w:val="6076B4" w:themeColor="accent1"/>
      </w:rPr>
      <w:sym w:font="Symbol" w:char="F0B7"/>
    </w:r>
    <w:r>
      <w:rPr>
        <w:color w:val="6076B4" w:themeColor="accent1"/>
        <w:lang w:val="es-ES"/>
      </w:rPr>
      <w:t xml:space="preserve"> </w:t>
    </w:r>
    <w:r>
      <w:rPr>
        <w:color w:val="6076B4" w:themeColor="accent1"/>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273A2"/>
    <w:multiLevelType w:val="hybridMultilevel"/>
    <w:tmpl w:val="CB96B3F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79A03A2"/>
    <w:multiLevelType w:val="hybridMultilevel"/>
    <w:tmpl w:val="AE768A2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6F479BA"/>
    <w:multiLevelType w:val="hybridMultilevel"/>
    <w:tmpl w:val="91947D8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C6D72E4"/>
    <w:multiLevelType w:val="hybridMultilevel"/>
    <w:tmpl w:val="B0448CD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A0E3718"/>
    <w:multiLevelType w:val="hybridMultilevel"/>
    <w:tmpl w:val="F884ABB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B95"/>
    <w:rsid w:val="00040700"/>
    <w:rsid w:val="000476AC"/>
    <w:rsid w:val="000B3C86"/>
    <w:rsid w:val="00207F69"/>
    <w:rsid w:val="002500DA"/>
    <w:rsid w:val="00293FE7"/>
    <w:rsid w:val="003A6390"/>
    <w:rsid w:val="003B0290"/>
    <w:rsid w:val="00494DDF"/>
    <w:rsid w:val="004B61A5"/>
    <w:rsid w:val="004B7E45"/>
    <w:rsid w:val="00507866"/>
    <w:rsid w:val="005C47DB"/>
    <w:rsid w:val="00653735"/>
    <w:rsid w:val="006916B6"/>
    <w:rsid w:val="006B28F8"/>
    <w:rsid w:val="00722C57"/>
    <w:rsid w:val="00872B95"/>
    <w:rsid w:val="00977513"/>
    <w:rsid w:val="00A20F74"/>
    <w:rsid w:val="00A524AA"/>
    <w:rsid w:val="00AE45B0"/>
    <w:rsid w:val="00B15913"/>
    <w:rsid w:val="00B256A1"/>
    <w:rsid w:val="00B7514B"/>
    <w:rsid w:val="00B94AE9"/>
    <w:rsid w:val="00BA51CC"/>
    <w:rsid w:val="00CB5A37"/>
    <w:rsid w:val="00D97FD8"/>
    <w:rsid w:val="00E06A73"/>
    <w:rsid w:val="00FC5C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customStyle="1" w:styleId="Ttulo10">
    <w:name w:val="Título1"/>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itleChar">
    <w:name w:val="Title Char"/>
    <w:basedOn w:val="Fuentedeprrafopredeter"/>
    <w:link w:val="Ttulo10"/>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deTDC">
    <w:name w:val="TOC Heading"/>
    <w:basedOn w:val="Ttulo1"/>
    <w:next w:val="Normal"/>
    <w:uiPriority w:val="39"/>
    <w:semiHidden/>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customStyle="1" w:styleId="Ttulo10">
    <w:name w:val="Título1"/>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itleChar">
    <w:name w:val="Title Char"/>
    <w:basedOn w:val="Fuentedeprrafopredeter"/>
    <w:link w:val="Ttulo10"/>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deTDC">
    <w:name w:val="TOC Heading"/>
    <w:basedOn w:val="Ttulo1"/>
    <w:next w:val="Normal"/>
    <w:uiPriority w:val="39"/>
    <w:semiHidden/>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20Serna\AppData\Roaming\Microsoft\Plantilla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8FAFF89CC5F49C5A250E1130B8E4F09"/>
        <w:category>
          <w:name w:val="General"/>
          <w:gallery w:val="placeholder"/>
        </w:category>
        <w:types>
          <w:type w:val="bbPlcHdr"/>
        </w:types>
        <w:behaviors>
          <w:behavior w:val="content"/>
        </w:behaviors>
        <w:guid w:val="{7FC2F652-C940-4054-ADD5-346BDA50264A}"/>
      </w:docPartPr>
      <w:docPartBody>
        <w:p w:rsidR="00417605" w:rsidRDefault="0086774A">
          <w:pPr>
            <w:pStyle w:val="78FAFF89CC5F49C5A250E1130B8E4F09"/>
          </w:pPr>
          <w:r>
            <w:rPr>
              <w:rFonts w:asciiTheme="majorHAnsi" w:eastAsiaTheme="majorEastAsia" w:hAnsiTheme="majorHAnsi" w:cstheme="majorBidi"/>
              <w:sz w:val="80"/>
              <w:szCs w:val="80"/>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96"/>
    <w:rsid w:val="000C6083"/>
    <w:rsid w:val="00417605"/>
    <w:rsid w:val="0086774A"/>
    <w:rsid w:val="00993296"/>
    <w:rsid w:val="00D23F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4F81BD"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1F497D"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1F497D"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8FAFF89CC5F49C5A250E1130B8E4F09">
    <w:name w:val="78FAFF89CC5F49C5A250E1130B8E4F09"/>
  </w:style>
  <w:style w:type="paragraph" w:customStyle="1" w:styleId="CE5837320F174947A9E93965EA90F85C">
    <w:name w:val="CE5837320F174947A9E93965EA90F85C"/>
  </w:style>
  <w:style w:type="paragraph" w:customStyle="1" w:styleId="7A94A05EBB5D4961AB4E6DE5D611A5DF">
    <w:name w:val="7A94A05EBB5D4961AB4E6DE5D611A5DF"/>
  </w:style>
  <w:style w:type="character" w:customStyle="1" w:styleId="Ttulo1Car">
    <w:name w:val="Título 1 Car"/>
    <w:basedOn w:val="Fuentedeprrafopredeter"/>
    <w:link w:val="Ttulo1"/>
    <w:uiPriority w:val="9"/>
    <w:rPr>
      <w:rFonts w:asciiTheme="majorHAnsi" w:eastAsiaTheme="majorEastAsia" w:hAnsiTheme="majorHAnsi" w:cstheme="majorBidi"/>
      <w:bCs/>
      <w:i/>
      <w:color w:val="4F81BD"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1F497D"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1F497D" w:themeColor="text2"/>
    </w:rPr>
  </w:style>
  <w:style w:type="paragraph" w:customStyle="1" w:styleId="F0C35885820E441B964727C6F670DA13">
    <w:name w:val="F0C35885820E441B964727C6F670DA13"/>
  </w:style>
  <w:style w:type="paragraph" w:customStyle="1" w:styleId="D2FAD6FC73EC45F1A8C3C3D909E46A20">
    <w:name w:val="D2FAD6FC73EC45F1A8C3C3D909E46A20"/>
    <w:rsid w:val="0099329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4F81BD"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1F497D"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1F497D"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8FAFF89CC5F49C5A250E1130B8E4F09">
    <w:name w:val="78FAFF89CC5F49C5A250E1130B8E4F09"/>
  </w:style>
  <w:style w:type="paragraph" w:customStyle="1" w:styleId="CE5837320F174947A9E93965EA90F85C">
    <w:name w:val="CE5837320F174947A9E93965EA90F85C"/>
  </w:style>
  <w:style w:type="paragraph" w:customStyle="1" w:styleId="7A94A05EBB5D4961AB4E6DE5D611A5DF">
    <w:name w:val="7A94A05EBB5D4961AB4E6DE5D611A5DF"/>
  </w:style>
  <w:style w:type="character" w:customStyle="1" w:styleId="Ttulo1Car">
    <w:name w:val="Título 1 Car"/>
    <w:basedOn w:val="Fuentedeprrafopredeter"/>
    <w:link w:val="Ttulo1"/>
    <w:uiPriority w:val="9"/>
    <w:rPr>
      <w:rFonts w:asciiTheme="majorHAnsi" w:eastAsiaTheme="majorEastAsia" w:hAnsiTheme="majorHAnsi" w:cstheme="majorBidi"/>
      <w:bCs/>
      <w:i/>
      <w:color w:val="4F81BD"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1F497D"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1F497D" w:themeColor="text2"/>
    </w:rPr>
  </w:style>
  <w:style w:type="paragraph" w:customStyle="1" w:styleId="F0C35885820E441B964727C6F670DA13">
    <w:name w:val="F0C35885820E441B964727C6F670DA13"/>
  </w:style>
  <w:style w:type="paragraph" w:customStyle="1" w:styleId="D2FAD6FC73EC45F1A8C3C3D909E46A20">
    <w:name w:val="D2FAD6FC73EC45F1A8C3C3D909E46A20"/>
    <w:rsid w:val="009932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Responsables del proyecto:</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D6F7251A-3296-46F7-84D7-14BA72632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Template>
  <TotalTime>134</TotalTime>
  <Pages>15</Pages>
  <Words>1304</Words>
  <Characters>7178</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Requerimientos</vt:lpstr>
      <vt:lpstr/>
    </vt:vector>
  </TitlesOfParts>
  <Company/>
  <LinksUpToDate>false</LinksUpToDate>
  <CharactersWithSpaces>8466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Requerimientos</dc:title>
  <dc:subject>Soft Press</dc:subject>
  <dc:creator>Alex Serna</dc:creator>
  <cp:keywords/>
  <cp:lastModifiedBy>laura martinez delgado</cp:lastModifiedBy>
  <cp:revision>16</cp:revision>
  <dcterms:created xsi:type="dcterms:W3CDTF">2015-02-17T22:55:00Z</dcterms:created>
  <dcterms:modified xsi:type="dcterms:W3CDTF">2015-02-23T23:44:00Z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