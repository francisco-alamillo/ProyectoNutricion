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UPIIZ1"/>
        <w:tblW w:w="4993" w:type="pct"/>
        <w:tblLook w:val="04A0" w:firstRow="1" w:lastRow="0" w:firstColumn="1" w:lastColumn="0" w:noHBand="0" w:noVBand="1"/>
      </w:tblPr>
      <w:tblGrid>
        <w:gridCol w:w="1951"/>
        <w:gridCol w:w="5077"/>
        <w:gridCol w:w="1585"/>
        <w:gridCol w:w="1561"/>
      </w:tblGrid>
      <w:tr w:rsidR="00477622" w:rsidRPr="00D9296E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E61AA3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de cómputo 3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D9296E" w:rsidRDefault="00F9620E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05/03/</w:t>
            </w:r>
            <w:r w:rsidR="00E61AA3">
              <w:rPr>
                <w:rFonts w:ascii="Arial" w:hAnsi="Arial" w:cs="Arial"/>
              </w:rPr>
              <w:t>15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E61AA3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SOFT-PRESS</w:t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E61AA3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13:10</w:t>
            </w:r>
          </w:p>
        </w:tc>
      </w:tr>
      <w:tr w:rsidR="00D9296E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343D42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Ejecutar el análisis de milestone de</w:t>
            </w:r>
            <w:r w:rsidR="00E370D6">
              <w:rPr>
                <w:rFonts w:ascii="Arial" w:hAnsi="Arial" w:cs="Arial"/>
              </w:rPr>
              <w:t>l proyecto.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916C77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15:25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15" w:type="pct"/>
        <w:tblLook w:val="04A0" w:firstRow="1" w:lastRow="0" w:firstColumn="1" w:lastColumn="0" w:noHBand="0" w:noVBand="1"/>
      </w:tblPr>
      <w:tblGrid>
        <w:gridCol w:w="8069"/>
        <w:gridCol w:w="2150"/>
      </w:tblGrid>
      <w:tr w:rsidR="00477622" w:rsidRPr="00E510C4" w:rsidTr="00E61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E61AA3">
        <w:trPr>
          <w:trHeight w:val="297"/>
        </w:trPr>
        <w:tc>
          <w:tcPr>
            <w:tcW w:w="3948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E61AA3">
        <w:trPr>
          <w:trHeight w:val="297"/>
        </w:trPr>
        <w:tc>
          <w:tcPr>
            <w:tcW w:w="3948" w:type="pct"/>
            <w:tcBorders>
              <w:top w:val="single" w:sz="8" w:space="0" w:color="632423" w:themeColor="accent2" w:themeShade="80"/>
            </w:tcBorders>
            <w:vAlign w:val="center"/>
          </w:tcPr>
          <w:p w:rsidR="00477622" w:rsidRPr="00E510C4" w:rsidRDefault="00060B6F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Erika Paloma Sánchez Femat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  <w:vAlign w:val="center"/>
          </w:tcPr>
          <w:p w:rsidR="00477622" w:rsidRPr="00E510C4" w:rsidRDefault="00060B6F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Moderador</w:t>
            </w:r>
          </w:p>
        </w:tc>
      </w:tr>
      <w:tr w:rsidR="00477622" w:rsidRPr="00E510C4" w:rsidTr="00E61AA3">
        <w:trPr>
          <w:trHeight w:val="297"/>
        </w:trPr>
        <w:tc>
          <w:tcPr>
            <w:tcW w:w="3948" w:type="pct"/>
            <w:vAlign w:val="center"/>
          </w:tcPr>
          <w:p w:rsidR="00477622" w:rsidRPr="00E510C4" w:rsidRDefault="00060B6F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Bernardo Pulido Gaytán</w:t>
            </w:r>
          </w:p>
        </w:tc>
        <w:tc>
          <w:tcPr>
            <w:tcW w:w="1051" w:type="pct"/>
            <w:vAlign w:val="center"/>
          </w:tcPr>
          <w:p w:rsidR="00E61AA3" w:rsidRPr="00E510C4" w:rsidRDefault="00E61AA3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</w:t>
            </w:r>
          </w:p>
        </w:tc>
      </w:tr>
      <w:tr w:rsidR="00E61AA3" w:rsidRPr="00E510C4" w:rsidTr="00E61AA3">
        <w:trPr>
          <w:trHeight w:val="297"/>
        </w:trPr>
        <w:tc>
          <w:tcPr>
            <w:tcW w:w="3948" w:type="pct"/>
            <w:vAlign w:val="center"/>
          </w:tcPr>
          <w:p w:rsidR="00E61AA3" w:rsidRDefault="00E61AA3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Fernando Enrique Rodríguez Martínez</w:t>
            </w:r>
          </w:p>
        </w:tc>
        <w:tc>
          <w:tcPr>
            <w:tcW w:w="1051" w:type="pct"/>
            <w:vAlign w:val="center"/>
          </w:tcPr>
          <w:p w:rsidR="00E61AA3" w:rsidRDefault="00E61AA3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  <w:tr w:rsidR="00E61AA3" w:rsidRPr="00E510C4" w:rsidTr="00E61AA3">
        <w:trPr>
          <w:trHeight w:val="297"/>
        </w:trPr>
        <w:tc>
          <w:tcPr>
            <w:tcW w:w="3948" w:type="pct"/>
            <w:vAlign w:val="center"/>
          </w:tcPr>
          <w:p w:rsidR="00E61AA3" w:rsidRDefault="00E61AA3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Javier Alamillo Murillo</w:t>
            </w:r>
          </w:p>
        </w:tc>
        <w:tc>
          <w:tcPr>
            <w:tcW w:w="1051" w:type="pct"/>
            <w:vAlign w:val="center"/>
          </w:tcPr>
          <w:p w:rsidR="00E61AA3" w:rsidRDefault="00916C77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Keeper</w:t>
            </w:r>
          </w:p>
        </w:tc>
      </w:tr>
      <w:tr w:rsidR="00E61AA3" w:rsidRPr="00E510C4" w:rsidTr="00E61AA3">
        <w:trPr>
          <w:trHeight w:val="297"/>
        </w:trPr>
        <w:tc>
          <w:tcPr>
            <w:tcW w:w="3948" w:type="pct"/>
            <w:vAlign w:val="center"/>
          </w:tcPr>
          <w:p w:rsidR="00E61AA3" w:rsidRDefault="00E61AA3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Alejandro Salas Serna</w:t>
            </w:r>
          </w:p>
        </w:tc>
        <w:tc>
          <w:tcPr>
            <w:tcW w:w="1051" w:type="pct"/>
            <w:vAlign w:val="center"/>
          </w:tcPr>
          <w:p w:rsidR="00E61AA3" w:rsidRDefault="00E61AA3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Asistente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8046"/>
        <w:gridCol w:w="2142"/>
      </w:tblGrid>
      <w:tr w:rsidR="00477622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REQUISITOS DE ENTRADA</w:t>
            </w:r>
          </w:p>
        </w:tc>
      </w:tr>
      <w:tr w:rsidR="00477622" w:rsidRPr="00071E56" w:rsidTr="00810D5E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Descripción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Quién</w:t>
            </w:r>
          </w:p>
        </w:tc>
      </w:tr>
      <w:tr w:rsidR="00477622" w:rsidRPr="00E510C4" w:rsidTr="00343D42">
        <w:tc>
          <w:tcPr>
            <w:tcW w:w="3949" w:type="pct"/>
            <w:tcBorders>
              <w:top w:val="single" w:sz="8" w:space="0" w:color="632423" w:themeColor="accent2" w:themeShade="80"/>
            </w:tcBorders>
            <w:vAlign w:val="center"/>
          </w:tcPr>
          <w:p w:rsidR="00477622" w:rsidRPr="00E510C4" w:rsidRDefault="00343D42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el calendario del proyecto con el avance de esfuerzo y trabajo individual.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  <w:vAlign w:val="center"/>
          </w:tcPr>
          <w:p w:rsidR="00477622" w:rsidRPr="00E510C4" w:rsidRDefault="00343D42" w:rsidP="00343D42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Todos</w:t>
            </w:r>
          </w:p>
        </w:tc>
      </w:tr>
      <w:tr w:rsidR="00343D42" w:rsidRPr="00E510C4" w:rsidTr="00343D42">
        <w:tc>
          <w:tcPr>
            <w:tcW w:w="3949" w:type="pct"/>
            <w:vAlign w:val="center"/>
          </w:tcPr>
          <w:p w:rsidR="00343D42" w:rsidRPr="00E510C4" w:rsidRDefault="00343D42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notas personales de lecciones aprendidas.</w:t>
            </w:r>
          </w:p>
        </w:tc>
        <w:tc>
          <w:tcPr>
            <w:tcW w:w="1051" w:type="pct"/>
            <w:vAlign w:val="center"/>
          </w:tcPr>
          <w:p w:rsidR="00343D42" w:rsidRPr="00E510C4" w:rsidRDefault="00343D42" w:rsidP="00343D42">
            <w:pPr>
              <w:jc w:val="lef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84"/>
        <w:gridCol w:w="1084"/>
        <w:gridCol w:w="1084"/>
        <w:gridCol w:w="5255"/>
        <w:gridCol w:w="1681"/>
      </w:tblGrid>
      <w:tr w:rsidR="00BC4024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BC4024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AGENDA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3"/>
          <w:tblHeader/>
        </w:trPr>
        <w:tc>
          <w:tcPr>
            <w:tcW w:w="532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Hora de inicio</w:t>
            </w:r>
          </w:p>
        </w:tc>
        <w:tc>
          <w:tcPr>
            <w:tcW w:w="1064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Tiempo</w:t>
            </w:r>
          </w:p>
        </w:tc>
        <w:tc>
          <w:tcPr>
            <w:tcW w:w="2579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Tema</w:t>
            </w:r>
          </w:p>
        </w:tc>
        <w:tc>
          <w:tcPr>
            <w:tcW w:w="82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Dirige</w:t>
            </w:r>
          </w:p>
        </w:tc>
      </w:tr>
      <w:tr w:rsidR="00563121" w:rsidRPr="00071E56" w:rsidTr="008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9"/>
          <w:tblHeader/>
        </w:trPr>
        <w:tc>
          <w:tcPr>
            <w:tcW w:w="532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Plan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Real</w:t>
            </w:r>
          </w:p>
        </w:tc>
        <w:tc>
          <w:tcPr>
            <w:tcW w:w="2579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563121" w:rsidRPr="00071E56" w:rsidRDefault="00563121" w:rsidP="00760F2E">
            <w:pPr>
              <w:jc w:val="center"/>
              <w:rPr>
                <w:rFonts w:ascii="Arial" w:hAnsi="Arial" w:cs="Arial"/>
              </w:rPr>
            </w:pP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060B6F" w:rsidP="00060B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13:25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060B6F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532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E510C4" w:rsidRDefault="00916C77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00:03 </w:t>
            </w:r>
          </w:p>
        </w:tc>
        <w:tc>
          <w:tcPr>
            <w:tcW w:w="2579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agenda y asignación de roles.</w:t>
            </w:r>
          </w:p>
        </w:tc>
        <w:tc>
          <w:tcPr>
            <w:tcW w:w="825" w:type="pct"/>
            <w:tcBorders>
              <w:top w:val="single" w:sz="8" w:space="0" w:color="632423" w:themeColor="accent2" w:themeShade="80"/>
            </w:tcBorders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060B6F" w:rsidP="00E61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</w:t>
            </w:r>
          </w:p>
        </w:tc>
        <w:tc>
          <w:tcPr>
            <w:tcW w:w="532" w:type="pct"/>
            <w:vAlign w:val="center"/>
          </w:tcPr>
          <w:p w:rsidR="008A63B7" w:rsidRPr="00E510C4" w:rsidRDefault="00060B6F" w:rsidP="00E61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00:20</w:t>
            </w:r>
          </w:p>
        </w:tc>
        <w:tc>
          <w:tcPr>
            <w:tcW w:w="532" w:type="pct"/>
            <w:vAlign w:val="center"/>
          </w:tcPr>
          <w:p w:rsidR="008A63B7" w:rsidRPr="00E510C4" w:rsidRDefault="00916C77" w:rsidP="00E61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00:07</w:t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343D4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Acuerdo y registro del periodo de proyecto que va a ser evaluado en el milestone</w:t>
            </w:r>
            <w:r w:rsidR="008A63B7" w:rsidRPr="008A63B7">
              <w:rPr>
                <w:rFonts w:ascii="Arial" w:hAnsi="Arial" w:cs="Arial"/>
              </w:rPr>
              <w:t>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060B6F" w:rsidP="00E61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13:50</w:t>
            </w:r>
          </w:p>
        </w:tc>
        <w:tc>
          <w:tcPr>
            <w:tcW w:w="532" w:type="pct"/>
            <w:vAlign w:val="center"/>
          </w:tcPr>
          <w:p w:rsidR="008A63B7" w:rsidRPr="00E510C4" w:rsidRDefault="00060B6F" w:rsidP="00E61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00:10</w:t>
            </w:r>
          </w:p>
        </w:tc>
        <w:tc>
          <w:tcPr>
            <w:tcW w:w="532" w:type="pct"/>
            <w:vAlign w:val="center"/>
          </w:tcPr>
          <w:p w:rsidR="008A63B7" w:rsidRPr="00E510C4" w:rsidRDefault="00F9620E" w:rsidP="00E61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00:18</w:t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valores reales vs valores planeados.</w:t>
            </w:r>
          </w:p>
        </w:tc>
        <w:tc>
          <w:tcPr>
            <w:tcW w:w="825" w:type="pct"/>
            <w:vAlign w:val="center"/>
          </w:tcPr>
          <w:p w:rsidR="008A63B7" w:rsidRPr="008A63B7" w:rsidRDefault="00E34CEB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060B6F" w:rsidP="00E61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</w:t>
            </w:r>
          </w:p>
        </w:tc>
        <w:tc>
          <w:tcPr>
            <w:tcW w:w="532" w:type="pct"/>
            <w:vAlign w:val="center"/>
          </w:tcPr>
          <w:p w:rsidR="008A63B7" w:rsidRPr="00E510C4" w:rsidRDefault="00060B6F" w:rsidP="00E61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00:30</w:t>
            </w:r>
          </w:p>
        </w:tc>
        <w:tc>
          <w:tcPr>
            <w:tcW w:w="532" w:type="pct"/>
            <w:vAlign w:val="center"/>
          </w:tcPr>
          <w:p w:rsidR="008A63B7" w:rsidRPr="00E510C4" w:rsidRDefault="007F2A80" w:rsidP="00E61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00:22</w:t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de dependencias, compromisos y riesgos pendientes</w:t>
            </w:r>
            <w:r w:rsidR="008A63B7" w:rsidRPr="008A63B7">
              <w:rPr>
                <w:rFonts w:ascii="Arial" w:hAnsi="Arial" w:cs="Arial"/>
              </w:rPr>
              <w:t>.</w:t>
            </w:r>
          </w:p>
        </w:tc>
        <w:tc>
          <w:tcPr>
            <w:tcW w:w="825" w:type="pct"/>
            <w:vAlign w:val="center"/>
          </w:tcPr>
          <w:p w:rsidR="008A63B7" w:rsidRPr="008A63B7" w:rsidRDefault="00E34CEB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060B6F" w:rsidP="00E61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</w:t>
            </w:r>
          </w:p>
        </w:tc>
        <w:tc>
          <w:tcPr>
            <w:tcW w:w="532" w:type="pct"/>
            <w:vAlign w:val="center"/>
          </w:tcPr>
          <w:p w:rsidR="008A63B7" w:rsidRPr="00E510C4" w:rsidRDefault="00060B6F" w:rsidP="00E61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00:40</w:t>
            </w:r>
          </w:p>
        </w:tc>
        <w:tc>
          <w:tcPr>
            <w:tcW w:w="532" w:type="pct"/>
            <w:vAlign w:val="center"/>
          </w:tcPr>
          <w:p w:rsidR="008A63B7" w:rsidRPr="00E510C4" w:rsidRDefault="004F02D3" w:rsidP="00E61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00:46</w:t>
            </w:r>
          </w:p>
        </w:tc>
        <w:tc>
          <w:tcPr>
            <w:tcW w:w="2579" w:type="pct"/>
            <w:vAlign w:val="center"/>
          </w:tcPr>
          <w:p w:rsidR="008A63B7" w:rsidRPr="008A63B7" w:rsidRDefault="00343D42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lecciones aprendidas</w:t>
            </w:r>
            <w:r w:rsidR="008A63B7" w:rsidRPr="008A63B7">
              <w:rPr>
                <w:rFonts w:ascii="Arial" w:hAnsi="Arial" w:cs="Arial"/>
              </w:rPr>
              <w:t>.</w:t>
            </w:r>
          </w:p>
        </w:tc>
        <w:tc>
          <w:tcPr>
            <w:tcW w:w="825" w:type="pct"/>
            <w:vAlign w:val="center"/>
          </w:tcPr>
          <w:p w:rsidR="008A63B7" w:rsidRPr="008A63B7" w:rsidRDefault="00E34CEB" w:rsidP="008A63B7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060B6F" w:rsidP="00E61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15:10</w:t>
            </w:r>
          </w:p>
        </w:tc>
        <w:tc>
          <w:tcPr>
            <w:tcW w:w="532" w:type="pct"/>
            <w:vAlign w:val="center"/>
          </w:tcPr>
          <w:p w:rsidR="008A63B7" w:rsidRPr="00E510C4" w:rsidRDefault="00060B6F" w:rsidP="00E61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00:15</w:t>
            </w:r>
          </w:p>
        </w:tc>
        <w:tc>
          <w:tcPr>
            <w:tcW w:w="532" w:type="pct"/>
            <w:vAlign w:val="center"/>
          </w:tcPr>
          <w:p w:rsidR="008A63B7" w:rsidRPr="00E510C4" w:rsidRDefault="00FC5522" w:rsidP="00E61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00:05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Asuntos generales.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Moderador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060B6F" w:rsidP="00E61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15:25</w:t>
            </w:r>
          </w:p>
        </w:tc>
        <w:tc>
          <w:tcPr>
            <w:tcW w:w="532" w:type="pct"/>
            <w:vAlign w:val="center"/>
          </w:tcPr>
          <w:p w:rsidR="008A63B7" w:rsidRPr="00E510C4" w:rsidRDefault="00916C77" w:rsidP="00E61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</w:t>
            </w:r>
            <w:r w:rsidR="00FC5522">
              <w:rPr>
                <w:rFonts w:ascii="Arial" w:hAnsi="Arial" w:cs="Arial"/>
              </w:rPr>
              <w:t>05</w:t>
            </w:r>
          </w:p>
        </w:tc>
        <w:tc>
          <w:tcPr>
            <w:tcW w:w="532" w:type="pct"/>
            <w:vAlign w:val="center"/>
          </w:tcPr>
          <w:p w:rsidR="008A63B7" w:rsidRPr="00E510C4" w:rsidRDefault="00FC5522" w:rsidP="00E61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00:03</w:t>
            </w:r>
          </w:p>
        </w:tc>
        <w:tc>
          <w:tcPr>
            <w:tcW w:w="2579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Lectura de acuerdos y acciones.</w:t>
            </w:r>
          </w:p>
        </w:tc>
        <w:tc>
          <w:tcPr>
            <w:tcW w:w="825" w:type="pct"/>
            <w:vAlign w:val="center"/>
          </w:tcPr>
          <w:p w:rsidR="008A63B7" w:rsidRPr="008A63B7" w:rsidRDefault="008A63B7" w:rsidP="008A63B7">
            <w:pPr>
              <w:jc w:val="left"/>
              <w:rPr>
                <w:rFonts w:ascii="Arial" w:hAnsi="Arial" w:cs="Arial"/>
              </w:rPr>
            </w:pPr>
            <w:r w:rsidRPr="008A63B7">
              <w:rPr>
                <w:rFonts w:ascii="Arial" w:hAnsi="Arial" w:cs="Arial"/>
              </w:rPr>
              <w:t>Secretario</w:t>
            </w:r>
          </w:p>
        </w:tc>
      </w:tr>
      <w:tr w:rsidR="008A63B7" w:rsidRPr="00E510C4" w:rsidTr="008A63B7">
        <w:trPr>
          <w:cantSplit/>
          <w:trHeight w:val="269"/>
        </w:trPr>
        <w:tc>
          <w:tcPr>
            <w:tcW w:w="532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  <w:b/>
              </w:rPr>
            </w:pPr>
            <w:r w:rsidRPr="00E510C4">
              <w:rPr>
                <w:rFonts w:ascii="Arial" w:hAnsi="Arial" w:cs="Arial"/>
                <w:b/>
              </w:rPr>
              <w:t>Totales</w:t>
            </w:r>
          </w:p>
        </w:tc>
        <w:tc>
          <w:tcPr>
            <w:tcW w:w="532" w:type="pct"/>
            <w:vAlign w:val="center"/>
          </w:tcPr>
          <w:p w:rsidR="008A63B7" w:rsidRPr="00E510C4" w:rsidRDefault="00916C77" w:rsidP="003928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C5522">
              <w:rPr>
                <w:rFonts w:ascii="Arial" w:hAnsi="Arial" w:cs="Arial"/>
              </w:rPr>
              <w:t>25</w:t>
            </w:r>
          </w:p>
        </w:tc>
        <w:tc>
          <w:tcPr>
            <w:tcW w:w="532" w:type="pct"/>
            <w:vAlign w:val="center"/>
          </w:tcPr>
          <w:p w:rsidR="008A63B7" w:rsidRPr="00E510C4" w:rsidRDefault="00FC5522" w:rsidP="00FC55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  <w:bookmarkStart w:id="0" w:name="_GoBack"/>
            <w:bookmarkEnd w:id="0"/>
          </w:p>
        </w:tc>
        <w:tc>
          <w:tcPr>
            <w:tcW w:w="2579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25" w:type="pct"/>
            <w:vAlign w:val="center"/>
          </w:tcPr>
          <w:p w:rsidR="008A63B7" w:rsidRPr="00E510C4" w:rsidRDefault="008A63B7" w:rsidP="003928E4">
            <w:pPr>
              <w:jc w:val="left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 w:firstRow="1" w:lastRow="0" w:firstColumn="1" w:lastColumn="0" w:noHBand="0" w:noVBand="1"/>
      </w:tblPr>
      <w:tblGrid>
        <w:gridCol w:w="4503"/>
        <w:gridCol w:w="1701"/>
        <w:gridCol w:w="1559"/>
        <w:gridCol w:w="850"/>
        <w:gridCol w:w="1575"/>
      </w:tblGrid>
      <w:tr w:rsidR="009F70DD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810D5E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DE282F" w:rsidP="00071E56">
            <w:pPr>
              <w:jc w:val="left"/>
              <w:rPr>
                <w:rFonts w:ascii="Arial" w:hAnsi="Arial" w:cs="Arial"/>
                <w:lang w:val="es-ES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</w:t>
            </w:r>
            <w:r w:rsidR="00EF253F" w:rsidRPr="00E510C4">
              <w:rPr>
                <w:rFonts w:ascii="Arial" w:hAnsi="Arial" w:cs="Arial"/>
                <w:noProof/>
              </w:rPr>
              <w:t>Acción</w:t>
            </w:r>
            <w:r w:rsidR="00B56A0F" w:rsidRPr="00E510C4">
              <w:rPr>
                <w:rFonts w:ascii="Arial" w:hAnsi="Arial" w:cs="Arial"/>
                <w:noProof/>
              </w:rPr>
              <w:t xml:space="preserve"> que se </w:t>
            </w:r>
            <w:r w:rsidR="00EF253F" w:rsidRPr="00E510C4">
              <w:rPr>
                <w:rFonts w:ascii="Arial" w:hAnsi="Arial" w:cs="Arial"/>
                <w:noProof/>
              </w:rPr>
              <w:t>acordó realizar</w:t>
            </w:r>
            <w:r w:rsidR="00B56A0F" w:rsidRPr="00E510C4">
              <w:rPr>
                <w:rFonts w:ascii="Arial" w:hAnsi="Arial" w:cs="Arial"/>
                <w:noProof/>
              </w:rPr>
              <w:t>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DE282F" w:rsidP="00071E56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</w:t>
            </w:r>
            <w:r w:rsidR="008E682A" w:rsidRPr="00E510C4">
              <w:rPr>
                <w:rFonts w:ascii="Arial" w:hAnsi="Arial" w:cs="Arial"/>
                <w:noProof/>
              </w:rPr>
              <w:t>Iniciales</w:t>
            </w:r>
            <w:r w:rsidR="00B56A0F" w:rsidRPr="00E510C4">
              <w:rPr>
                <w:rFonts w:ascii="Arial" w:hAnsi="Arial" w:cs="Arial"/>
                <w:noProof/>
              </w:rPr>
              <w:t>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DE282F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DE282F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1"/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E61AA3">
              <w:rPr>
                <w:rFonts w:ascii="Arial" w:hAnsi="Arial" w:cs="Arial"/>
              </w:rPr>
            </w:r>
            <w:r w:rsidR="00E61AA3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DE282F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EF253F" w:rsidRPr="00E510C4" w:rsidTr="00071E56">
        <w:trPr>
          <w:cantSplit/>
        </w:trPr>
        <w:tc>
          <w:tcPr>
            <w:tcW w:w="2210" w:type="pct"/>
            <w:vAlign w:val="center"/>
          </w:tcPr>
          <w:p w:rsidR="004B113D" w:rsidRPr="00E510C4" w:rsidRDefault="004B113D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  <w:vAlign w:val="center"/>
          </w:tcPr>
          <w:p w:rsidR="004B113D" w:rsidRPr="00E510C4" w:rsidRDefault="004B113D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65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4B113D" w:rsidRPr="00E510C4" w:rsidRDefault="00DE282F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="00E61AA3">
              <w:rPr>
                <w:rFonts w:ascii="Arial" w:hAnsi="Arial" w:cs="Arial"/>
              </w:rPr>
            </w:r>
            <w:r w:rsidR="00E61AA3">
              <w:rPr>
                <w:rFonts w:ascii="Arial" w:hAnsi="Arial" w:cs="Arial"/>
              </w:rPr>
              <w:fldChar w:fldCharType="separate"/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</w:tr>
      <w:tr w:rsidR="004F02D3" w:rsidRPr="00E510C4" w:rsidTr="00071E56">
        <w:trPr>
          <w:cantSplit/>
        </w:trPr>
        <w:tc>
          <w:tcPr>
            <w:tcW w:w="2210" w:type="pct"/>
            <w:vAlign w:val="center"/>
          </w:tcPr>
          <w:p w:rsidR="004F02D3" w:rsidRPr="00E510C4" w:rsidRDefault="004F02D3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  <w:vAlign w:val="center"/>
          </w:tcPr>
          <w:p w:rsidR="004F02D3" w:rsidRPr="00E510C4" w:rsidRDefault="004F02D3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765" w:type="pct"/>
            <w:vAlign w:val="center"/>
          </w:tcPr>
          <w:p w:rsidR="004F02D3" w:rsidRPr="00E510C4" w:rsidRDefault="004F02D3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4F02D3" w:rsidRPr="00E510C4" w:rsidRDefault="004F02D3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73" w:type="pct"/>
            <w:vAlign w:val="center"/>
          </w:tcPr>
          <w:p w:rsidR="004F02D3" w:rsidRPr="00E510C4" w:rsidRDefault="004F02D3" w:rsidP="00071E5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7906"/>
        <w:gridCol w:w="2282"/>
      </w:tblGrid>
      <w:tr w:rsidR="001163F0" w:rsidRPr="00E510C4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810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lastRenderedPageBreak/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810D5E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4F02D3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 las actividades planeadas para el 6/Marzo/2015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4F02D3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TODOS</w:t>
            </w:r>
          </w:p>
        </w:tc>
      </w:tr>
      <w:tr w:rsidR="001163F0" w:rsidRPr="00E510C4" w:rsidTr="00071E56">
        <w:trPr>
          <w:cantSplit/>
        </w:trPr>
        <w:tc>
          <w:tcPr>
            <w:tcW w:w="388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2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 w:firstRow="1" w:lastRow="0" w:firstColumn="1" w:lastColumn="0" w:noHBand="0" w:noVBand="1"/>
      </w:tblPr>
      <w:tblGrid>
        <w:gridCol w:w="10188"/>
      </w:tblGrid>
      <w:tr w:rsidR="001163F0" w:rsidRPr="00E510C4" w:rsidTr="00253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1163F0" w:rsidRPr="00E510C4" w:rsidTr="00071E56">
        <w:tc>
          <w:tcPr>
            <w:tcW w:w="5000" w:type="pct"/>
            <w:vAlign w:val="center"/>
          </w:tcPr>
          <w:p w:rsidR="001163F0" w:rsidRPr="00E510C4" w:rsidRDefault="004F02D3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junta de milestone ayudó al equipo a visualizar su avance y reflexionar sobre aciertos y errores</w:t>
            </w:r>
          </w:p>
        </w:tc>
      </w:tr>
    </w:tbl>
    <w:p w:rsidR="00D802FA" w:rsidRPr="00E510C4" w:rsidRDefault="00D802FA" w:rsidP="004411FC">
      <w:pPr>
        <w:rPr>
          <w:rFonts w:ascii="Arial" w:hAnsi="Arial" w:cs="Arial"/>
        </w:rPr>
      </w:pPr>
    </w:p>
    <w:sectPr w:rsidR="00D802FA" w:rsidRPr="00E510C4" w:rsidSect="00253E62">
      <w:headerReference w:type="default" r:id="rId8"/>
      <w:footerReference w:type="default" r:id="rId9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AA3" w:rsidRDefault="00E61AA3">
      <w:r>
        <w:separator/>
      </w:r>
    </w:p>
  </w:endnote>
  <w:endnote w:type="continuationSeparator" w:id="0">
    <w:p w:rsidR="00E61AA3" w:rsidRDefault="00E61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AA3" w:rsidRDefault="00E61AA3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5056"/>
      <w:gridCol w:w="5056"/>
    </w:tblGrid>
    <w:tr w:rsidR="00E61AA3" w:rsidRPr="00071E56" w:rsidTr="00071E56">
      <w:tc>
        <w:tcPr>
          <w:tcW w:w="5056" w:type="dxa"/>
          <w:vAlign w:val="center"/>
        </w:tcPr>
        <w:p w:rsidR="00E61AA3" w:rsidRPr="00071E56" w:rsidRDefault="00B401E9" w:rsidP="00071E56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Proyecto nutrición</w:t>
          </w:r>
        </w:p>
      </w:tc>
      <w:tc>
        <w:tcPr>
          <w:tcW w:w="5056" w:type="dxa"/>
          <w:vAlign w:val="center"/>
        </w:tcPr>
        <w:p w:rsidR="00E61AA3" w:rsidRPr="00071E56" w:rsidRDefault="00E61AA3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365EB2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365EB2">
            <w:rPr>
              <w:rStyle w:val="nmpg"/>
              <w:rFonts w:ascii="Arial" w:hAnsi="Arial" w:cs="Arial"/>
              <w:noProof/>
              <w:sz w:val="20"/>
              <w:szCs w:val="20"/>
            </w:rPr>
            <w:t>2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E61AA3" w:rsidRPr="00071E56" w:rsidRDefault="00E61AA3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E370D6">
            <w:rPr>
              <w:rFonts w:ascii="Arial" w:hAnsi="Arial" w:cs="Arial"/>
              <w:sz w:val="12"/>
              <w:szCs w:val="20"/>
            </w:rPr>
            <w:t>ptll.</w:t>
          </w:r>
          <w:r>
            <w:rPr>
              <w:rFonts w:ascii="Arial" w:hAnsi="Arial" w:cs="Arial"/>
              <w:sz w:val="12"/>
              <w:szCs w:val="20"/>
            </w:rPr>
            <w:t>1.</w:t>
          </w:r>
          <w:r w:rsidRPr="00E370D6">
            <w:rPr>
              <w:rFonts w:ascii="Arial" w:hAnsi="Arial" w:cs="Arial"/>
              <w:sz w:val="12"/>
              <w:szCs w:val="20"/>
            </w:rPr>
            <w:t>0.0</w:t>
          </w:r>
        </w:p>
      </w:tc>
    </w:tr>
  </w:tbl>
  <w:p w:rsidR="00E61AA3" w:rsidRPr="000E257B" w:rsidRDefault="00E61AA3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AA3" w:rsidRDefault="00E61AA3">
      <w:r>
        <w:separator/>
      </w:r>
    </w:p>
  </w:footnote>
  <w:footnote w:type="continuationSeparator" w:id="0">
    <w:p w:rsidR="00E61AA3" w:rsidRDefault="00E61A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8"/>
      <w:gridCol w:w="7570"/>
      <w:gridCol w:w="1510"/>
    </w:tblGrid>
    <w:tr w:rsidR="00E61AA3" w:rsidTr="00270E84">
      <w:tc>
        <w:tcPr>
          <w:tcW w:w="544" w:type="pct"/>
        </w:tcPr>
        <w:p w:rsidR="00E61AA3" w:rsidRDefault="00E61AA3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  <w:lang w:val="en-CA" w:eastAsia="en-CA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E61AA3" w:rsidRDefault="00E61AA3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E61AA3" w:rsidRDefault="00E61AA3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E61AA3" w:rsidRPr="005666B9" w:rsidRDefault="00E61AA3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E61AA3" w:rsidRDefault="00E61AA3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</w:t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</w:t>
          </w:r>
          <w:r w:rsidRPr="005666B9">
            <w:rPr>
              <w:rFonts w:ascii="Arial" w:hAnsi="Arial" w:cs="Arial"/>
              <w:sz w:val="20"/>
              <w:szCs w:val="20"/>
              <w:lang w:val="es-ES"/>
            </w:rPr>
            <w:t>Zacatecas</w:t>
          </w:r>
        </w:p>
        <w:p w:rsidR="00E61AA3" w:rsidRPr="00270E84" w:rsidRDefault="00E61AA3" w:rsidP="00134228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>
            <w:rPr>
              <w:rFonts w:ascii="Arial" w:hAnsi="Arial" w:cs="Arial"/>
              <w:sz w:val="20"/>
              <w:szCs w:val="20"/>
              <w:lang w:val="es-ES"/>
            </w:rPr>
            <w:t>Centro de Desarrollo de Software</w:t>
          </w:r>
        </w:p>
        <w:p w:rsidR="00E61AA3" w:rsidRDefault="00E61AA3" w:rsidP="00343D42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 xml:space="preserve">Minuta de junta de </w:t>
          </w:r>
          <w:r>
            <w:rPr>
              <w:rFonts w:ascii="Arial" w:hAnsi="Arial" w:cs="Arial"/>
              <w:sz w:val="20"/>
              <w:szCs w:val="20"/>
              <w:lang w:val="es-ES"/>
            </w:rPr>
            <w:t>milestone</w:t>
          </w:r>
        </w:p>
      </w:tc>
      <w:tc>
        <w:tcPr>
          <w:tcW w:w="741" w:type="pct"/>
        </w:tcPr>
        <w:p w:rsidR="00E61AA3" w:rsidRDefault="00E61AA3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  <w:lang w:val="en-CA" w:eastAsia="en-CA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61AA3" w:rsidRDefault="00E61AA3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1AA3"/>
    <w:rsid w:val="000069FF"/>
    <w:rsid w:val="00017855"/>
    <w:rsid w:val="000225B5"/>
    <w:rsid w:val="00027B86"/>
    <w:rsid w:val="00030618"/>
    <w:rsid w:val="00031347"/>
    <w:rsid w:val="00040E2C"/>
    <w:rsid w:val="00042DA8"/>
    <w:rsid w:val="000511EA"/>
    <w:rsid w:val="00054089"/>
    <w:rsid w:val="00060B6F"/>
    <w:rsid w:val="00061359"/>
    <w:rsid w:val="000622BD"/>
    <w:rsid w:val="00071E5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100C9F"/>
    <w:rsid w:val="00105102"/>
    <w:rsid w:val="001105DC"/>
    <w:rsid w:val="00114A47"/>
    <w:rsid w:val="001163F0"/>
    <w:rsid w:val="00122B02"/>
    <w:rsid w:val="001272FE"/>
    <w:rsid w:val="00134228"/>
    <w:rsid w:val="00146CF0"/>
    <w:rsid w:val="00150242"/>
    <w:rsid w:val="00172412"/>
    <w:rsid w:val="00176A16"/>
    <w:rsid w:val="00181870"/>
    <w:rsid w:val="001975E5"/>
    <w:rsid w:val="001A4F43"/>
    <w:rsid w:val="001A74AC"/>
    <w:rsid w:val="001B1EAA"/>
    <w:rsid w:val="001C50CC"/>
    <w:rsid w:val="001C610E"/>
    <w:rsid w:val="001E525A"/>
    <w:rsid w:val="001E6A14"/>
    <w:rsid w:val="001F0E79"/>
    <w:rsid w:val="00201169"/>
    <w:rsid w:val="00244EC9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6961"/>
    <w:rsid w:val="00340688"/>
    <w:rsid w:val="00343D42"/>
    <w:rsid w:val="00363A09"/>
    <w:rsid w:val="00365EB2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067AB"/>
    <w:rsid w:val="0041517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6195"/>
    <w:rsid w:val="00477622"/>
    <w:rsid w:val="00481FB2"/>
    <w:rsid w:val="00486D18"/>
    <w:rsid w:val="00491461"/>
    <w:rsid w:val="004933FE"/>
    <w:rsid w:val="004B113D"/>
    <w:rsid w:val="004C5788"/>
    <w:rsid w:val="004D0CC1"/>
    <w:rsid w:val="004D1273"/>
    <w:rsid w:val="004D7918"/>
    <w:rsid w:val="004F02D3"/>
    <w:rsid w:val="00511173"/>
    <w:rsid w:val="00513ADE"/>
    <w:rsid w:val="00515DE8"/>
    <w:rsid w:val="0052426E"/>
    <w:rsid w:val="00536016"/>
    <w:rsid w:val="00550AD1"/>
    <w:rsid w:val="00555B22"/>
    <w:rsid w:val="005578FA"/>
    <w:rsid w:val="00563121"/>
    <w:rsid w:val="0056400C"/>
    <w:rsid w:val="005666B9"/>
    <w:rsid w:val="00580B2A"/>
    <w:rsid w:val="0058142D"/>
    <w:rsid w:val="0058485C"/>
    <w:rsid w:val="005A65EB"/>
    <w:rsid w:val="005D382E"/>
    <w:rsid w:val="005D4E78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75BB1"/>
    <w:rsid w:val="00683E9C"/>
    <w:rsid w:val="00695C1B"/>
    <w:rsid w:val="006B61E0"/>
    <w:rsid w:val="006D0F07"/>
    <w:rsid w:val="006D3AC1"/>
    <w:rsid w:val="006F55FF"/>
    <w:rsid w:val="006F7BC7"/>
    <w:rsid w:val="0070452C"/>
    <w:rsid w:val="00705C8E"/>
    <w:rsid w:val="0071118B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D79A5"/>
    <w:rsid w:val="007F2A80"/>
    <w:rsid w:val="007F4E52"/>
    <w:rsid w:val="00810D5E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3B7"/>
    <w:rsid w:val="008A68BF"/>
    <w:rsid w:val="008C2AA5"/>
    <w:rsid w:val="008C3F7E"/>
    <w:rsid w:val="008C7C28"/>
    <w:rsid w:val="008D0984"/>
    <w:rsid w:val="008E682A"/>
    <w:rsid w:val="008F04CF"/>
    <w:rsid w:val="008F6521"/>
    <w:rsid w:val="009017A9"/>
    <w:rsid w:val="009017D7"/>
    <w:rsid w:val="009030EA"/>
    <w:rsid w:val="009120FF"/>
    <w:rsid w:val="00916C77"/>
    <w:rsid w:val="00916DFD"/>
    <w:rsid w:val="009310EC"/>
    <w:rsid w:val="00933CE5"/>
    <w:rsid w:val="00941873"/>
    <w:rsid w:val="00943413"/>
    <w:rsid w:val="00943F19"/>
    <w:rsid w:val="0094591C"/>
    <w:rsid w:val="00953012"/>
    <w:rsid w:val="00970832"/>
    <w:rsid w:val="00983FEE"/>
    <w:rsid w:val="0099506E"/>
    <w:rsid w:val="009A0667"/>
    <w:rsid w:val="009B56B9"/>
    <w:rsid w:val="009C35B5"/>
    <w:rsid w:val="009E41FD"/>
    <w:rsid w:val="009F063B"/>
    <w:rsid w:val="009F6A79"/>
    <w:rsid w:val="009F70DD"/>
    <w:rsid w:val="00A1611F"/>
    <w:rsid w:val="00A573A8"/>
    <w:rsid w:val="00A77B50"/>
    <w:rsid w:val="00A85481"/>
    <w:rsid w:val="00A93067"/>
    <w:rsid w:val="00A9452C"/>
    <w:rsid w:val="00A9569D"/>
    <w:rsid w:val="00A97623"/>
    <w:rsid w:val="00AA1852"/>
    <w:rsid w:val="00AA633C"/>
    <w:rsid w:val="00AA6366"/>
    <w:rsid w:val="00AD0E4C"/>
    <w:rsid w:val="00AD345B"/>
    <w:rsid w:val="00AE3F01"/>
    <w:rsid w:val="00B2519D"/>
    <w:rsid w:val="00B30F1E"/>
    <w:rsid w:val="00B31AFF"/>
    <w:rsid w:val="00B33635"/>
    <w:rsid w:val="00B401E9"/>
    <w:rsid w:val="00B56A0F"/>
    <w:rsid w:val="00B66BA0"/>
    <w:rsid w:val="00B674D9"/>
    <w:rsid w:val="00B70621"/>
    <w:rsid w:val="00B74E27"/>
    <w:rsid w:val="00B75463"/>
    <w:rsid w:val="00B776B2"/>
    <w:rsid w:val="00B83D2B"/>
    <w:rsid w:val="00B97F00"/>
    <w:rsid w:val="00BC4024"/>
    <w:rsid w:val="00BE2282"/>
    <w:rsid w:val="00BE35B9"/>
    <w:rsid w:val="00BE6EF4"/>
    <w:rsid w:val="00BE7975"/>
    <w:rsid w:val="00BF62F0"/>
    <w:rsid w:val="00C1412B"/>
    <w:rsid w:val="00C2558E"/>
    <w:rsid w:val="00C32E1D"/>
    <w:rsid w:val="00C33EB3"/>
    <w:rsid w:val="00C351F6"/>
    <w:rsid w:val="00C51FF5"/>
    <w:rsid w:val="00C54C30"/>
    <w:rsid w:val="00C745D1"/>
    <w:rsid w:val="00C76C3B"/>
    <w:rsid w:val="00CB07ED"/>
    <w:rsid w:val="00CB2A0F"/>
    <w:rsid w:val="00CD0B25"/>
    <w:rsid w:val="00CD22D5"/>
    <w:rsid w:val="00CE2C61"/>
    <w:rsid w:val="00CE3B8A"/>
    <w:rsid w:val="00CF1B3F"/>
    <w:rsid w:val="00D0524E"/>
    <w:rsid w:val="00D237B3"/>
    <w:rsid w:val="00D329FE"/>
    <w:rsid w:val="00D43857"/>
    <w:rsid w:val="00D53B58"/>
    <w:rsid w:val="00D746A9"/>
    <w:rsid w:val="00D802FA"/>
    <w:rsid w:val="00D85B0E"/>
    <w:rsid w:val="00D91714"/>
    <w:rsid w:val="00D9296E"/>
    <w:rsid w:val="00DA47D4"/>
    <w:rsid w:val="00DA71FD"/>
    <w:rsid w:val="00DB4895"/>
    <w:rsid w:val="00DC1249"/>
    <w:rsid w:val="00DC4205"/>
    <w:rsid w:val="00DE0825"/>
    <w:rsid w:val="00DE282F"/>
    <w:rsid w:val="00DF0116"/>
    <w:rsid w:val="00E03EB2"/>
    <w:rsid w:val="00E05D67"/>
    <w:rsid w:val="00E1685B"/>
    <w:rsid w:val="00E218A8"/>
    <w:rsid w:val="00E32224"/>
    <w:rsid w:val="00E34CEB"/>
    <w:rsid w:val="00E370D6"/>
    <w:rsid w:val="00E428F8"/>
    <w:rsid w:val="00E510C4"/>
    <w:rsid w:val="00E51953"/>
    <w:rsid w:val="00E6006A"/>
    <w:rsid w:val="00E614E4"/>
    <w:rsid w:val="00E61AA3"/>
    <w:rsid w:val="00E72FB1"/>
    <w:rsid w:val="00EA3DEB"/>
    <w:rsid w:val="00EC1702"/>
    <w:rsid w:val="00EC5EF3"/>
    <w:rsid w:val="00EF253F"/>
    <w:rsid w:val="00EF599A"/>
    <w:rsid w:val="00F05668"/>
    <w:rsid w:val="00F10279"/>
    <w:rsid w:val="00F13D8E"/>
    <w:rsid w:val="00F233AC"/>
    <w:rsid w:val="00F269AD"/>
    <w:rsid w:val="00F3731F"/>
    <w:rsid w:val="00F40C63"/>
    <w:rsid w:val="00F527D7"/>
    <w:rsid w:val="00F70371"/>
    <w:rsid w:val="00F70ED8"/>
    <w:rsid w:val="00F72CEE"/>
    <w:rsid w:val="00F75748"/>
    <w:rsid w:val="00F760CA"/>
    <w:rsid w:val="00F87E04"/>
    <w:rsid w:val="00F9620E"/>
    <w:rsid w:val="00FB0362"/>
    <w:rsid w:val="00FB1B90"/>
    <w:rsid w:val="00FC2F99"/>
    <w:rsid w:val="00FC5522"/>
    <w:rsid w:val="00FD18FE"/>
    <w:rsid w:val="00FF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CA9513-0BF7-4BE4-B64B-396393AA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Ind w:w="0" w:type="dxa"/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wnloads\UPIIZ_PTLL_MinutaJuntaDeMilestone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E8335-4FEE-4098-A099-86511048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UPIIZ_PTLL_MinutaJuntaDeMilestone (1).dotx</Template>
  <TotalTime>0</TotalTime>
  <Pages>2</Pages>
  <Words>221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1677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Éric .</cp:lastModifiedBy>
  <cp:revision>2</cp:revision>
  <cp:lastPrinted>2009-09-15T23:32:00Z</cp:lastPrinted>
  <dcterms:created xsi:type="dcterms:W3CDTF">2015-03-05T23:33:00Z</dcterms:created>
  <dcterms:modified xsi:type="dcterms:W3CDTF">2015-03-05T23:33:00Z</dcterms:modified>
</cp:coreProperties>
</file>